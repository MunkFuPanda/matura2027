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8A8" w:rsidRDefault="003C770D" w:rsidP="00E37A19"/>
    <w:p w:rsidR="00E37A19" w:rsidRDefault="00E37A19" w:rsidP="00E37A19"/>
    <w:p w:rsidR="00E37A19" w:rsidRDefault="00E37A19" w:rsidP="00E37A19"/>
    <w:p w:rsidR="00E37A19" w:rsidRDefault="00E37A19" w:rsidP="00E37A19"/>
    <w:p w:rsidR="00E37A19" w:rsidRDefault="00E37A19" w:rsidP="00E37A19"/>
    <w:p w:rsidR="00E37A19" w:rsidRDefault="00E37A19" w:rsidP="00E37A19"/>
    <w:p w:rsidR="00E37A19" w:rsidRDefault="00E37A19" w:rsidP="00B8699D">
      <w:pPr>
        <w:tabs>
          <w:tab w:val="left" w:pos="5387"/>
        </w:tabs>
      </w:pPr>
      <w:r>
        <w:fldChar w:fldCharType="begin"/>
      </w:r>
      <w:r>
        <w:instrText xml:space="preserve"> MACROBUTTON  Abbrechen "Postdienstlicher Vermerk" </w:instrText>
      </w:r>
      <w:r>
        <w:fldChar w:fldCharType="end"/>
      </w:r>
      <w:r w:rsidR="00B8699D">
        <w:tab/>
        <w:t>Eilt</w:t>
      </w:r>
    </w:p>
    <w:p w:rsidR="00E37A19" w:rsidRDefault="00E37A19" w:rsidP="00E37A19"/>
    <w:p w:rsidR="00E37A19" w:rsidRDefault="00C95633" w:rsidP="00E37A19">
      <w:r>
        <w:t>Herrn Oberstudienrat</w:t>
      </w:r>
    </w:p>
    <w:p w:rsidR="00C95633" w:rsidRDefault="00C95633" w:rsidP="00E37A19">
      <w:r>
        <w:t>Mag. Roland Tandler</w:t>
      </w:r>
    </w:p>
    <w:p w:rsidR="00C95633" w:rsidRDefault="00C95633" w:rsidP="00E37A19">
      <w:r>
        <w:t>Wiener Straße 7/8</w:t>
      </w:r>
    </w:p>
    <w:p w:rsidR="00E37A19" w:rsidRPr="00E37A19" w:rsidRDefault="00C95633" w:rsidP="00E37A19">
      <w:r>
        <w:t>3300 Amstetten</w:t>
      </w:r>
    </w:p>
    <w:p w:rsidR="00E37A19" w:rsidRDefault="00E37A19" w:rsidP="00E37A19"/>
    <w:p w:rsidR="00E37A19" w:rsidRPr="00E37A19" w:rsidRDefault="00E37A19" w:rsidP="00E37A19"/>
    <w:p w:rsidR="00B8699D" w:rsidRDefault="00E37A19" w:rsidP="003A72F3">
      <w:pPr>
        <w:tabs>
          <w:tab w:val="left" w:pos="6521"/>
        </w:tabs>
        <w:ind w:left="5387"/>
      </w:pPr>
      <w:r>
        <w:t>Datum:</w:t>
      </w:r>
      <w:r w:rsidR="003A72F3">
        <w:tab/>
      </w:r>
      <w:r>
        <w:t>2023-0</w:t>
      </w:r>
      <w:r w:rsidR="00B8699D">
        <w:t>6-01</w:t>
      </w:r>
    </w:p>
    <w:p w:rsidR="00E37A19" w:rsidRDefault="00E37A19" w:rsidP="003A72F3">
      <w:pPr>
        <w:tabs>
          <w:tab w:val="left" w:pos="6521"/>
        </w:tabs>
        <w:ind w:left="5387"/>
      </w:pPr>
      <w:r>
        <w:t>Zeichen:</w:t>
      </w:r>
      <w:r w:rsidR="00267549">
        <w:tab/>
      </w:r>
      <w:proofErr w:type="spellStart"/>
      <w:r w:rsidR="00267549">
        <w:t>spm</w:t>
      </w:r>
      <w:proofErr w:type="spellEnd"/>
    </w:p>
    <w:p w:rsidR="00E37A19" w:rsidRDefault="00E37A19" w:rsidP="003A72F3">
      <w:pPr>
        <w:tabs>
          <w:tab w:val="left" w:pos="6521"/>
        </w:tabs>
        <w:ind w:left="5387"/>
      </w:pPr>
      <w:proofErr w:type="spellStart"/>
      <w:r>
        <w:t>Bearbeiter</w:t>
      </w:r>
      <w:proofErr w:type="spellEnd"/>
      <w:r>
        <w:t>:</w:t>
      </w:r>
      <w:r w:rsidR="00267549">
        <w:tab/>
      </w:r>
      <w:r w:rsidR="00743CF3">
        <w:t xml:space="preserve">Herr </w:t>
      </w:r>
      <w:r w:rsidR="00267549">
        <w:t>Spitzer</w:t>
      </w:r>
    </w:p>
    <w:p w:rsidR="00743CF3" w:rsidRDefault="00743CF3" w:rsidP="003A72F3">
      <w:pPr>
        <w:tabs>
          <w:tab w:val="left" w:pos="6521"/>
        </w:tabs>
        <w:ind w:left="5387"/>
      </w:pPr>
      <w:r>
        <w:t>Telefon:</w:t>
      </w:r>
      <w:r w:rsidR="00267549">
        <w:tab/>
      </w:r>
      <w:r w:rsidR="00B8699D">
        <w:t>DW 14</w:t>
      </w:r>
      <w:r w:rsidR="00267549">
        <w:t xml:space="preserve"> </w:t>
      </w:r>
    </w:p>
    <w:p w:rsidR="00743CF3" w:rsidRDefault="00743CF3" w:rsidP="003A72F3">
      <w:pPr>
        <w:tabs>
          <w:tab w:val="left" w:pos="6521"/>
        </w:tabs>
        <w:ind w:left="5387"/>
      </w:pPr>
      <w:r>
        <w:t>E-Mail:</w:t>
      </w:r>
      <w:r>
        <w:tab/>
      </w:r>
      <w:hyperlink r:id="rId6" w:history="1">
        <w:r w:rsidR="00C95633" w:rsidRPr="00C24229">
          <w:rPr>
            <w:rStyle w:val="Hyperlink"/>
          </w:rPr>
          <w:t>spm@cci.at</w:t>
        </w:r>
      </w:hyperlink>
    </w:p>
    <w:p w:rsidR="00267549" w:rsidRDefault="00C95633" w:rsidP="00267549">
      <w:pPr>
        <w:tabs>
          <w:tab w:val="left" w:pos="6663"/>
        </w:tabs>
        <w:rPr>
          <w:b/>
        </w:rPr>
      </w:pPr>
      <w:r>
        <w:rPr>
          <w:b/>
        </w:rPr>
        <w:t>Laminier-Produkte</w:t>
      </w:r>
    </w:p>
    <w:p w:rsidR="00267549" w:rsidRDefault="00267549" w:rsidP="00267549">
      <w:pPr>
        <w:tabs>
          <w:tab w:val="left" w:pos="6663"/>
        </w:tabs>
        <w:rPr>
          <w:b/>
        </w:rPr>
      </w:pPr>
    </w:p>
    <w:p w:rsidR="00267549" w:rsidRDefault="00267549" w:rsidP="00267549">
      <w:pPr>
        <w:tabs>
          <w:tab w:val="left" w:pos="6663"/>
        </w:tabs>
        <w:rPr>
          <w:b/>
        </w:rPr>
      </w:pPr>
    </w:p>
    <w:p w:rsidR="00267549" w:rsidRDefault="00C95633" w:rsidP="00267549">
      <w:pPr>
        <w:tabs>
          <w:tab w:val="left" w:pos="6663"/>
        </w:tabs>
      </w:pPr>
      <w:r>
        <w:t>Sehr geehrter Herr Mag. Tandler!</w:t>
      </w:r>
    </w:p>
    <w:p w:rsidR="00267549" w:rsidRDefault="00267549" w:rsidP="00267549">
      <w:pPr>
        <w:tabs>
          <w:tab w:val="left" w:pos="6663"/>
        </w:tabs>
      </w:pPr>
    </w:p>
    <w:p w:rsidR="00267549" w:rsidRDefault="00C95633" w:rsidP="003A72F3">
      <w:pPr>
        <w:tabs>
          <w:tab w:val="left" w:pos="6521"/>
        </w:tabs>
      </w:pPr>
      <w:r>
        <w:t>Sie sind seit vielen Jahren Kunde. Wir erinnern Sie an unsere</w:t>
      </w:r>
    </w:p>
    <w:p w:rsidR="00C95633" w:rsidRDefault="00C95633" w:rsidP="003A72F3">
      <w:pPr>
        <w:tabs>
          <w:tab w:val="left" w:pos="6521"/>
        </w:tabs>
      </w:pPr>
    </w:p>
    <w:p w:rsidR="00C95633" w:rsidRDefault="00C95633" w:rsidP="00C95633">
      <w:pPr>
        <w:tabs>
          <w:tab w:val="left" w:pos="6521"/>
        </w:tabs>
        <w:jc w:val="center"/>
        <w:rPr>
          <w:b/>
        </w:rPr>
      </w:pPr>
      <w:r>
        <w:rPr>
          <w:b/>
        </w:rPr>
        <w:t>Laminier-Produkte,</w:t>
      </w:r>
    </w:p>
    <w:p w:rsidR="00C95633" w:rsidRDefault="00C95633" w:rsidP="00C95633">
      <w:pPr>
        <w:tabs>
          <w:tab w:val="left" w:pos="6521"/>
        </w:tabs>
      </w:pPr>
    </w:p>
    <w:p w:rsidR="00C95633" w:rsidRDefault="00C95633" w:rsidP="00C95633">
      <w:pPr>
        <w:tabs>
          <w:tab w:val="left" w:pos="6521"/>
        </w:tabs>
      </w:pPr>
      <w:r>
        <w:t>die wir Ihnen zurzeit zu einem besonders günstigen Preis anbieten können:</w:t>
      </w:r>
    </w:p>
    <w:p w:rsidR="00C95633" w:rsidRDefault="00C95633" w:rsidP="00C95633">
      <w:pPr>
        <w:tabs>
          <w:tab w:val="left" w:pos="6521"/>
        </w:tabs>
      </w:pPr>
    </w:p>
    <w:p w:rsidR="00C95633" w:rsidRDefault="003C770D" w:rsidP="003C770D">
      <w:r>
        <w:tab/>
      </w:r>
      <w:r>
        <w:tab/>
        <w:t>Format</w:t>
      </w:r>
      <w:r>
        <w:tab/>
      </w:r>
      <w:r>
        <w:tab/>
        <w:t>Stärke</w:t>
      </w:r>
      <w:r>
        <w:tab/>
        <w:t>Preis/Stück</w:t>
      </w:r>
    </w:p>
    <w:p w:rsidR="003C770D" w:rsidRDefault="003C770D" w:rsidP="003C770D">
      <w:r>
        <w:tab/>
      </w:r>
      <w:r>
        <w:tab/>
      </w:r>
      <w:proofErr w:type="spellStart"/>
      <w:r>
        <w:t>Laminierfolie</w:t>
      </w:r>
      <w:proofErr w:type="spellEnd"/>
      <w:r>
        <w:t xml:space="preserve"> A4</w:t>
      </w:r>
    </w:p>
    <w:p w:rsidR="003C770D" w:rsidRDefault="003C770D" w:rsidP="003C770D">
      <w:r>
        <w:tab/>
      </w:r>
      <w:r>
        <w:tab/>
      </w:r>
      <w:proofErr w:type="spellStart"/>
      <w:r>
        <w:t>Laminierfolie</w:t>
      </w:r>
      <w:proofErr w:type="spellEnd"/>
      <w:r>
        <w:t xml:space="preserve"> A3</w:t>
      </w:r>
    </w:p>
    <w:p w:rsidR="003C770D" w:rsidRPr="00C95633" w:rsidRDefault="003C770D" w:rsidP="003C770D">
      <w:pPr>
        <w:ind w:left="709" w:firstLine="709"/>
      </w:pPr>
      <w:proofErr w:type="spellStart"/>
      <w:r>
        <w:t>Laminierfolie</w:t>
      </w:r>
      <w:proofErr w:type="spellEnd"/>
      <w:r>
        <w:t xml:space="preserve"> A5</w:t>
      </w:r>
      <w:bookmarkStart w:id="0" w:name="_GoBack"/>
      <w:bookmarkEnd w:id="0"/>
    </w:p>
    <w:sectPr w:rsidR="003C770D" w:rsidRPr="00C95633" w:rsidSect="003C770D">
      <w:headerReference w:type="default" r:id="rId7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550" w:rsidRDefault="00531550" w:rsidP="00E37A19">
      <w:r>
        <w:separator/>
      </w:r>
    </w:p>
  </w:endnote>
  <w:endnote w:type="continuationSeparator" w:id="0">
    <w:p w:rsidR="00531550" w:rsidRDefault="00531550" w:rsidP="00E3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550" w:rsidRDefault="00531550" w:rsidP="00E37A19">
      <w:r>
        <w:separator/>
      </w:r>
    </w:p>
  </w:footnote>
  <w:footnote w:type="continuationSeparator" w:id="0">
    <w:p w:rsidR="00531550" w:rsidRDefault="00531550" w:rsidP="00E37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99D" w:rsidRPr="00E37A19" w:rsidRDefault="00B8699D" w:rsidP="00B8699D">
    <w:pPr>
      <w:pStyle w:val="Kopfzeile"/>
      <w:jc w:val="center"/>
      <w:rPr>
        <w:lang w:val="de-DE"/>
      </w:rPr>
    </w:pPr>
    <w:r>
      <w:rPr>
        <w:lang w:val="de-DE"/>
      </w:rPr>
      <w:t>CCI Commerce Control AG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50"/>
    <w:rsid w:val="00267549"/>
    <w:rsid w:val="002943B9"/>
    <w:rsid w:val="003A72F3"/>
    <w:rsid w:val="003C770D"/>
    <w:rsid w:val="00531550"/>
    <w:rsid w:val="00743CF3"/>
    <w:rsid w:val="00765F42"/>
    <w:rsid w:val="00B8699D"/>
    <w:rsid w:val="00B92B7F"/>
    <w:rsid w:val="00BA48CE"/>
    <w:rsid w:val="00C95633"/>
    <w:rsid w:val="00D376C6"/>
    <w:rsid w:val="00D72F21"/>
    <w:rsid w:val="00E37A19"/>
    <w:rsid w:val="00F2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655E"/>
  <w15:chartTrackingRefBased/>
  <w15:docId w15:val="{BB0F8378-2FC0-4662-944E-3CD55FB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37A19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7A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37A19"/>
  </w:style>
  <w:style w:type="paragraph" w:styleId="Fuzeile">
    <w:name w:val="footer"/>
    <w:basedOn w:val="Standard"/>
    <w:link w:val="FuzeileZchn"/>
    <w:uiPriority w:val="99"/>
    <w:unhideWhenUsed/>
    <w:rsid w:val="00E37A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37A19"/>
  </w:style>
  <w:style w:type="character" w:styleId="Hyperlink">
    <w:name w:val="Hyperlink"/>
    <w:basedOn w:val="Absatz-Standardschriftart"/>
    <w:uiPriority w:val="99"/>
    <w:unhideWhenUsed/>
    <w:rsid w:val="002675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7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pm@cci.a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-Gesch&#228;ftsbrief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Vorlage-Geschäftsbrief.dotx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HTBLuVA Wiener Neustadt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Spitzer Markus</dc:creator>
  <cp:keywords/>
  <dc:description/>
  <cp:lastModifiedBy>Spitzer Markus</cp:lastModifiedBy>
  <cp:revision>2</cp:revision>
  <dcterms:created xsi:type="dcterms:W3CDTF">2023-06-01T07:04:00Z</dcterms:created>
  <dcterms:modified xsi:type="dcterms:W3CDTF">2023-06-01T07:27:00Z</dcterms:modified>
</cp:coreProperties>
</file>