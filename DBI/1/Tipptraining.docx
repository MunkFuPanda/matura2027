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CC5" w:rsidRDefault="00F70CC5" w:rsidP="00F70CC5">
      <w:pPr>
        <w:pStyle w:val="berschrift1"/>
      </w:pPr>
      <w:r>
        <w:t>Lektion 1</w:t>
      </w:r>
    </w:p>
    <w:p w:rsidR="0002377D" w:rsidRDefault="0002377D" w:rsidP="00F70CC5">
      <w:pPr>
        <w:rPr>
          <w:rFonts w:cs="Courier New"/>
        </w:rPr>
      </w:pPr>
      <w:r>
        <w:rPr>
          <w:rFonts w:cs="Courier New"/>
        </w:rPr>
        <w:t>fff ff f jjj jj j ddd dd d kkk kk k sss ss s lll ll l aaa aa a ööö öö ö</w:t>
      </w:r>
    </w:p>
    <w:p w:rsidR="0002377D" w:rsidRDefault="0002377D" w:rsidP="00F70CC5">
      <w:pPr>
        <w:rPr>
          <w:rFonts w:cs="Courier New"/>
        </w:rPr>
      </w:pPr>
      <w:r>
        <w:rPr>
          <w:rFonts w:cs="Courier New"/>
        </w:rPr>
        <w:t>fjf fjf dkd dkd sls sls aöa aöa fds jkl sdf lkj das klö asd ölk asdf jklö fdsa ölkj</w:t>
      </w:r>
    </w:p>
    <w:p w:rsidR="0002377D" w:rsidRDefault="0002377D" w:rsidP="00F70CC5">
      <w:pPr>
        <w:rPr>
          <w:rFonts w:cs="Courier New"/>
        </w:rPr>
      </w:pPr>
      <w:r>
        <w:rPr>
          <w:rFonts w:cs="Courier New"/>
        </w:rPr>
        <w:t>ja öd da öl aas aas das aas fass lass saal kalk kassa jaffa alaska ölfass ja das öl da ja das jaffaöl da fass das da lass das öl da</w:t>
      </w:r>
    </w:p>
    <w:p w:rsidR="0002377D" w:rsidRDefault="0002377D" w:rsidP="00F70CC5">
      <w:pPr>
        <w:rPr>
          <w:rFonts w:cs="Courier New"/>
        </w:rPr>
      </w:pPr>
      <w:r>
        <w:rPr>
          <w:rFonts w:cs="Courier New"/>
        </w:rPr>
        <w:t>falk fall saal kalk jaffa kassa skala falls ja all das alaska das lös das öl da das da ja all das öl das öl da lad das jaffaöl falls ada das las ja das lös das öl da ja all das da lös das da</w:t>
      </w:r>
    </w:p>
    <w:p w:rsidR="0085263F" w:rsidRDefault="0085263F" w:rsidP="0085263F">
      <w:pPr>
        <w:pStyle w:val="berschrift1"/>
      </w:pPr>
      <w:r>
        <w:t>Lektion 2</w:t>
      </w:r>
    </w:p>
    <w:p w:rsidR="0085263F" w:rsidRPr="0085263F" w:rsidRDefault="0085263F" w:rsidP="0085263F">
      <w:pPr>
        <w:rPr>
          <w:rFonts w:cs="Courier New"/>
        </w:rPr>
      </w:pPr>
      <w:r>
        <w:rPr>
          <w:rFonts w:cs="Courier New"/>
        </w:rPr>
        <w:t>a</w:t>
      </w:r>
      <w:r w:rsidRPr="0085263F">
        <w:rPr>
          <w:rFonts w:cs="Courier New"/>
        </w:rPr>
        <w:t>s fall da falls kafka ada öd sass</w:t>
      </w:r>
    </w:p>
    <w:p w:rsidR="0085263F" w:rsidRPr="0085263F" w:rsidRDefault="0085263F" w:rsidP="0085263F">
      <w:pPr>
        <w:rPr>
          <w:rFonts w:cs="Courier New"/>
        </w:rPr>
      </w:pPr>
      <w:r>
        <w:rPr>
          <w:rFonts w:cs="Courier New"/>
        </w:rPr>
        <w:t>f</w:t>
      </w:r>
      <w:r w:rsidRPr="0085263F">
        <w:rPr>
          <w:rFonts w:cs="Courier New"/>
        </w:rPr>
        <w:t>alk jölö kalf skala saal akla all jaffa dala dsl lös ja salsa dallas lass alfa das fass flak alf asdf jklö öl las kenne esel nennen jens lassen sank ekeln lesen es lesende allen and kassen ende enkel kann senden köln dank nelke enden jenen kenne den denken senden senken lenken jens elan senf ölen allen danke dekan faden nadel laken lösen laden fassen lassen fallen klaffen denen allenfalls kennen nennen denn ende jene dekan danke dank danken denken denke kassen kann ölkanne klaffen sank ekeln lesen es and lesende allen kassen klaffen laken sank senken nelke köln kenne esel nennen jens lassen sank ende enkel kann nelke senden köln dank</w:t>
      </w:r>
    </w:p>
    <w:p w:rsidR="0085263F" w:rsidRPr="0085263F" w:rsidRDefault="00712A79" w:rsidP="0085263F">
      <w:pPr>
        <w:rPr>
          <w:rFonts w:cs="Courier New"/>
        </w:rPr>
      </w:pPr>
      <w:r>
        <w:rPr>
          <w:rFonts w:cs="Courier New"/>
        </w:rPr>
        <w:t>k</w:t>
      </w:r>
      <w:r w:rsidR="0085263F" w:rsidRPr="0085263F">
        <w:rPr>
          <w:rFonts w:cs="Courier New"/>
        </w:rPr>
        <w:t>önne ekeln lenken enkel kennen kenne jedenfalls jede jedes jeden fallendes fanden faden laden dann fand landen and nadel ende lesende edles denen des denn enden dessen senden jeans</w:t>
      </w:r>
    </w:p>
    <w:p w:rsidR="0085263F" w:rsidRPr="0085263F" w:rsidRDefault="00712A79" w:rsidP="0085263F">
      <w:pPr>
        <w:rPr>
          <w:rFonts w:cs="Courier New"/>
        </w:rPr>
      </w:pPr>
      <w:r>
        <w:rPr>
          <w:rFonts w:cs="Courier New"/>
        </w:rPr>
        <w:t>j</w:t>
      </w:r>
      <w:r w:rsidR="0085263F" w:rsidRPr="0085263F">
        <w:rPr>
          <w:rFonts w:cs="Courier New"/>
        </w:rPr>
        <w:t>enes jens jenen jene je allenfalls ans elan nasen seele lesen flennen esel sense allenfalls allen fallen essen fassen löffel elf lösen ölen senf öffnen</w:t>
      </w:r>
    </w:p>
    <w:p w:rsidR="0085263F" w:rsidRPr="0085263F" w:rsidRDefault="00712A79" w:rsidP="0085263F">
      <w:pPr>
        <w:rPr>
          <w:rFonts w:cs="Courier New"/>
        </w:rPr>
      </w:pPr>
      <w:r>
        <w:rPr>
          <w:rFonts w:cs="Courier New"/>
        </w:rPr>
        <w:t>e</w:t>
      </w:r>
      <w:r w:rsidR="0085263F" w:rsidRPr="0085263F">
        <w:rPr>
          <w:rFonts w:cs="Courier New"/>
        </w:rPr>
        <w:t xml:space="preserve">nden jenen kenne den denken senden senken lenken jens elan senf ölen allen danke dekan faden nadel laken lösen laden fassen lassen fallen klaffen </w:t>
      </w:r>
      <w:r w:rsidR="0085263F" w:rsidRPr="0085263F">
        <w:rPr>
          <w:rFonts w:cs="Courier New"/>
        </w:rPr>
        <w:lastRenderedPageBreak/>
        <w:t>allenfalls denen kennen nennen denn ende jene enkel essen denke jenes könne jeden lesen nasen dessen</w:t>
      </w:r>
    </w:p>
    <w:p w:rsidR="0085263F" w:rsidRDefault="00712A79" w:rsidP="0085263F">
      <w:pPr>
        <w:rPr>
          <w:rFonts w:cs="Courier New"/>
        </w:rPr>
      </w:pPr>
      <w:r>
        <w:rPr>
          <w:rFonts w:cs="Courier New"/>
        </w:rPr>
        <w:t>e</w:t>
      </w:r>
      <w:r w:rsidR="0085263F" w:rsidRPr="0085263F">
        <w:rPr>
          <w:rFonts w:cs="Courier New"/>
        </w:rPr>
        <w:t>ssens öffnen landen nelke flennen fanden fallendes jedenfalls können seele dann es an kann je jede jedes edles des ans elf and alle fand dank sank sense nelke esel lesende danken flennen nase ekeln ölkanne klassen flanke löffel jeans köln kassen</w:t>
      </w:r>
    </w:p>
    <w:p w:rsidR="00214F7F" w:rsidRDefault="00214F7F" w:rsidP="0085263F">
      <w:pPr>
        <w:rPr>
          <w:rFonts w:cs="Courier New"/>
        </w:rPr>
      </w:pPr>
    </w:p>
    <w:p w:rsidR="00214F7F" w:rsidRDefault="00214F7F" w:rsidP="00214F7F">
      <w:pPr>
        <w:pStyle w:val="berschrift1"/>
      </w:pPr>
      <w:r>
        <w:t>Lektion 3</w:t>
      </w:r>
    </w:p>
    <w:p w:rsidR="0085263F" w:rsidRDefault="00214F7F" w:rsidP="0085263F">
      <w:r>
        <w:t>essens öffnen landen nelke flennen fanden fallendes jedenfalls können seele dann es an kann je jede jedes edles des ans elf and alle fand dank sank sense nelke esel lesende danken flennen nase ekeln ölkanne klassen flanke löffen jeans köln kassen</w:t>
      </w:r>
    </w:p>
    <w:p w:rsidR="00214F7F" w:rsidRDefault="00214F7F" w:rsidP="0085263F">
      <w:r>
        <w:t>frei drei rein rief drin einer kreis darin reise risse freie reine</w:t>
      </w:r>
    </w:p>
    <w:p w:rsidR="00214F7F" w:rsidRDefault="00214F7F" w:rsidP="0085263F">
      <w:r>
        <w:t>realisieren deiner dieser kinder lieder seiner keiner leider friede freien rinnen kreise leiser feiern nieder innere reinen reisen riefen derlei inneren kleiner kindern frieden liefern radikal einander niederen friedens allerlei kleinere radikale kleineren radikalen kassieren dir aneinander irre freie erinnere erinnern keinerlei definieren in riese denkerin franken irland</w:t>
      </w:r>
    </w:p>
    <w:p w:rsidR="00214F7F" w:rsidRDefault="00214F7F" w:rsidP="0085263F">
      <w:r>
        <w:t>kandidieren er dere</w:t>
      </w:r>
      <w:r w:rsidR="0099108E">
        <w:t>r</w:t>
      </w:r>
      <w:r>
        <w:t xml:space="preserve"> die der ein sie ins redner rinnen nie dar irren klarer anderer fördern fiel ideal niesen eid iris riss reifen seife fieser diesel kreisel jener ranken inder förderal fernreise frieren frisieren drinnen fein</w:t>
      </w:r>
    </w:p>
    <w:p w:rsidR="00214F7F" w:rsidRDefault="00214F7F" w:rsidP="0085263F">
      <w:r>
        <w:t>körner karin sören edler erfinder kenner lesender kassierer reifen kleider rief neid niesen ideale erinnern einander realisieren definieren finale kaiser kreis seife radikal er erde irrland klirren erlösen</w:t>
      </w:r>
    </w:p>
    <w:p w:rsidR="00214F7F" w:rsidRDefault="00EA3DD5" w:rsidP="00EA3DD5">
      <w:pPr>
        <w:pStyle w:val="berschrift1"/>
      </w:pPr>
      <w:r>
        <w:t>Lektion 4</w:t>
      </w:r>
    </w:p>
    <w:p w:rsidR="00EA3DD5" w:rsidRDefault="00EA3DD5" w:rsidP="00EA3DD5">
      <w:r>
        <w:t xml:space="preserve">Erfinder kenner lesender reisende edler kandidieren ein sie ins redner diesel rinnen nie dar irren je klarer kreisel anderer fördern firel ideal fies </w:t>
      </w:r>
      <w:r>
        <w:lastRenderedPageBreak/>
        <w:t>niesen eid iris riss reifen seife fieser jener ranken inder föderal fernreise fein frieren frisieren drinnen körner</w:t>
      </w:r>
    </w:p>
    <w:p w:rsidR="00EA3DD5" w:rsidRDefault="00EA3DD5" w:rsidP="00EA3DD5">
      <w:r>
        <w:t>Hast hört hart halt halte hielt hörte stehe fehlt sieht kehrt hilf hinten hilfe heilt höher tief teil</w:t>
      </w:r>
    </w:p>
    <w:p w:rsidR="00EA3DD5" w:rsidRDefault="00EA3DD5" w:rsidP="00EA3DD5">
      <w:r>
        <w:t>Erhielt seither fehlten lehnt lehnten freiheit lehrt hinter harte dreht handelte kindheit halten inhalt stehen lehnte harten fehlte kehrte drehte harter hielten handeln inhalte</w:t>
      </w:r>
    </w:p>
    <w:p w:rsidR="00EA3DD5" w:rsidRDefault="00EA3DD5" w:rsidP="00EA3DD5">
      <w:r>
        <w:t>Dahinter erhalten stehende heiraten krankheit stehenden ersehnten erhielten riesenhaft feinheiten innehalten ihrerseits herstellen anhaltende krankheiten erhöht halter hallte ernst hilfe strahlen</w:t>
      </w:r>
    </w:p>
    <w:p w:rsidR="00EA3DD5" w:rsidRDefault="00EA3DD5" w:rsidP="00EA3DD5">
      <w:r>
        <w:t>Halt halten erhalten erhielten anstehenden anhaltenden steht hinterlassen hintereinander hat hatte hatten dasteht erhöhte strahlt hieltest erhöhten enthalten entstehen hinterher ernsthaft festhalten ernsthafte stillstehen enthaltenen hattest entsteht</w:t>
      </w:r>
    </w:p>
    <w:p w:rsidR="00EA3DD5" w:rsidRDefault="00EA3DD5" w:rsidP="00EA3DD5">
      <w:r>
        <w:t>Theaterkarte höher stehenden tat statt tritt litt tatest höhe satt trat nett erstattet littest startet anstatt höher stört stehts teilt töten taten startete stattfindet ist ehe ihn ihr sah alt these hasten helfen hirte jahre röhrte hören freiherr hirse hilfe sahne nahte kleister röhre</w:t>
      </w:r>
    </w:p>
    <w:p w:rsidR="00EA3DD5" w:rsidRDefault="00EA3DD5" w:rsidP="00EA3DD5">
      <w:r>
        <w:t>Sich hier drinnen hintereinander anstellen alle anstehenden tests in der klasse ansehen sie strahlte die hinterlassenen ernsthaft an hinterher erhöhte theaterkarten erhalten diese leisten dahinter still höher halten statt dieser tat stets freiheit erhalten hier entstehendes sattes leid festhalten anstatt neid hier seid nette hilfen satte startjahre hasteten dahin</w:t>
      </w:r>
    </w:p>
    <w:p w:rsidR="000A3A1A" w:rsidRDefault="000A3A1A" w:rsidP="000A3A1A">
      <w:pPr>
        <w:pStyle w:val="berschrift1"/>
      </w:pPr>
      <w:r>
        <w:t>Lektion 5</w:t>
      </w:r>
    </w:p>
    <w:p w:rsidR="000A3A1A" w:rsidRDefault="000A3A1A" w:rsidP="000A3A1A">
      <w:r>
        <w:t>festhalten hinterlassen strahlt hintereinander hatten hieltest ernsthaft stillstehen anstehend theaterkarte these hasten helfen kleinster hilfe sahne erstattet höher stattfindet anstatt töten riesenhaft stört krankheit heiraten ehe feinheiten innehalten erhalten</w:t>
      </w:r>
    </w:p>
    <w:p w:rsidR="000A3A1A" w:rsidRDefault="000A3A1A" w:rsidP="000A3A1A">
      <w:r>
        <w:lastRenderedPageBreak/>
        <w:t>auch ruck euch durch sich du ich und tue nun nur aus uns auf tut stur lauch schlauch knauf lauf</w:t>
      </w:r>
    </w:p>
    <w:p w:rsidR="000A3A1A" w:rsidRDefault="000A3A1A" w:rsidP="000A3A1A">
      <w:r>
        <w:t>auch aus druck euch durch sich sauce suche hauch sucht euch schuf durchsucht schuld auch suchte durchsuchen schaut taucht dadurch ursache deutsch schauen suchten tauchen drucken eindruck deutlich suchte rauschen deutsche unsicher hindurch rutschte</w:t>
      </w:r>
    </w:p>
    <w:p w:rsidR="000A3A1A" w:rsidRDefault="000A3A1A" w:rsidP="000A3A1A">
      <w:r>
        <w:t>leuchtet nachtruhe unendlich ehrfurcht unsichere neuerlich deutschen deutscher russische deutsches ausrechnen unterricht unsicheren deutlicher russischen freundlich russischer ausreichen erfreulich juristisch unterschied ausreichend unterstrich juristisch</w:t>
      </w:r>
    </w:p>
    <w:p w:rsidR="000A3A1A" w:rsidRDefault="000A3A1A" w:rsidP="000A3A1A">
      <w:r>
        <w:t>erstaunlich freundlich durchdenken steuerliche freundliches unterrichtet juristischen ausreichende freundlichen steuerlichen unterscheiden unterscheidet australisch freundlichkeit aufrechterhalten ausdruck unschuld durchaus aufsuchen untersucht auftauchen nachschauen lichtscheue untersuchen unaufhörlich</w:t>
      </w:r>
    </w:p>
    <w:p w:rsidR="000A3A1A" w:rsidRDefault="000A3A1A" w:rsidP="000A3A1A">
      <w:r>
        <w:t>herrscht heuschrecken anschaulich unaufhörlichen unterschiedlich unruhe unterscheiden unterschiedlicher du ich durchschnittlich und tue nur aus uns auf tun tut auftun unterschiede suchen schuhe schrecklich nun schnittlauch schnecke schaufen</w:t>
      </w:r>
    </w:p>
    <w:p w:rsidR="000A3A1A" w:rsidRDefault="000A3A1A" w:rsidP="000A3A1A">
      <w:r>
        <w:t>unaufhörliche unruhe unterschiedlich untersuchen erstaunliche herrschsucht anschaulich aufrechterhalten lichtscheue rehe unfreundlich aufscheuen steuerliche unterschiede juristisch durchdenken durchaus durchschnittlichen unterricht aufsuchen ausreichend schnittlauch schneiden und essen anscheinend ausdruck freundlicher unschuld schnecken schnaufen heute schrecklich</w:t>
      </w:r>
    </w:p>
    <w:p w:rsidR="008E5F41" w:rsidRDefault="008E5F41" w:rsidP="008E5F41">
      <w:pPr>
        <w:pStyle w:val="berschrift1"/>
      </w:pPr>
      <w:r>
        <w:t>Lektion 6</w:t>
      </w:r>
    </w:p>
    <w:p w:rsidR="008E5F41" w:rsidRDefault="008E5F41" w:rsidP="008E5F41">
      <w:r>
        <w:t>anschaulich unaufhörlich tut unterschiedlich unruhe nur aus du ich durchschnittlich tue uns tun nun unterscheiden neuerlich suchen schuhe und unterschied leuchtet nachtruhe unendlich schrecklich ehrfurcht deutsch russisch unsicherheit auftun</w:t>
      </w:r>
    </w:p>
    <w:p w:rsidR="008E5F41" w:rsidRDefault="008E5F41" w:rsidP="008E5F41">
      <w:r>
        <w:lastRenderedPageBreak/>
        <w:t>ausrechnen unterricht juristisch deutlich erfreulich freundlich ausreichend durch erstaunlich steuerlich australisch ausdruck freundlichkeit aufrechterhalten unaufhörlich unschuld durchaus aufsuchen untersucht auftauchen nachschauen lichtscheu druck</w:t>
      </w:r>
    </w:p>
    <w:p w:rsidR="008E5F41" w:rsidRDefault="008E5F41" w:rsidP="008E5F41">
      <w:r>
        <w:t>Lied Affe Leid Ahne Rad Naht Dirk Lire Eier Drei Tiere Nein Lied Reis Knie Seite Tiefe Leid Teil Kiel Sir Sinn Uni Eis Juli Kind Aids Audi Stil</w:t>
      </w:r>
    </w:p>
    <w:p w:rsidR="008E5F41" w:rsidRDefault="008E5F41" w:rsidP="008E5F41">
      <w:r>
        <w:t>Du Es In An Da Je Er Sa Ja Öl Fr Di Dir Und Art Nun Ich Das Nur Sie Der Die Rat Tat Ein Ihr Auf Ist Aus Uhr Als Den Ruf Ehe Hat See Eis Akt Jan All Uni Ali Hut Tal Elf Ach Neu Rad Sir Nie Uns Rau Drei Nein Dass Sind Sehr</w:t>
      </w:r>
    </w:p>
    <w:p w:rsidR="008E5F41" w:rsidRDefault="008E5F41" w:rsidP="008E5F41">
      <w:r>
        <w:t>Juni Ali Ecke Ende Akte Irak Dank Jahr Jean Jena Jens Ja Jan Ecke Ruck Funk Akt Ach SC Herr Dichter Dach Acht Fach Aids Fall Funk Elke Uni Ute Lied Reis Land Iran Tal Ernst Fest Ruhe See Hans Idee Allee FC Rand Lauf Laut</w:t>
      </w:r>
    </w:p>
    <w:p w:rsidR="008E5F41" w:rsidRDefault="008E5F41" w:rsidP="008E5F41">
      <w:r>
        <w:t>Runde Rede Anja Tee Chef EU Sall Haut Fund Hahn Ilse Sand Haus Frau Kern Anne Stau Köln Ende Haar Hals Ruth Ruf Nase Nest Ufer Carl Heft Haft Kanne Tat Test Hund Fans UN Null Flut Anna Star Höhe Kurt Halt Held</w:t>
      </w:r>
    </w:p>
    <w:p w:rsidR="008E5F41" w:rsidRDefault="008E5F41" w:rsidP="008E5F41">
      <w:r>
        <w:t xml:space="preserve">Last Lust Karl Ehe Töne All USD Rat US Alter Etat Öl Kauf Rest Ralf Erde EUR Uhr USA Art Ehe Ute </w:t>
      </w:r>
      <w:r w:rsidR="00393B67">
        <w:t>Luft Hand Hut ARD Erna Frau Rad Fall CD Ehre Feld Kur Kurs USA DIE ARD USD SED EUR EU UN CD US FC HUF EUN</w:t>
      </w:r>
    </w:p>
    <w:p w:rsidR="00393B67" w:rsidRDefault="00393B67" w:rsidP="008E5F41">
      <w:r>
        <w:t>Laut Hans Kauf Rest Fans Stil Lust Haft Irak Ecke Iran Anna Saal Jede Nase Dank Haut Rand Alte Hund Star Kiel Kurt Etat Ehre Sand Last Töne Kann Test Lied Held Null Ralf Ufer Knie Acht Aids Eier Fach Elke Lire Flut Hahn Heft Erna Ehe Funk Stau See Fund Reis Halt Heer ALF</w:t>
      </w:r>
    </w:p>
    <w:p w:rsidR="00393B67" w:rsidRDefault="00393B67" w:rsidP="008E5F41">
      <w:r>
        <w:t>Alles dieses geschah einfach danach</w:t>
      </w:r>
      <w:r>
        <w:br/>
        <w:t>Diese Gestalt erkannte er auch gleich</w:t>
      </w:r>
      <w:r>
        <w:br/>
        <w:t>Ich sah dich neulich gleich da stehen</w:t>
      </w:r>
      <w:r>
        <w:br/>
        <w:t>Ich danke erst lediglich dir und ihr</w:t>
      </w:r>
      <w:r>
        <w:br/>
        <w:t>Diese Sache sehe ich anders als du</w:t>
      </w:r>
      <w:r>
        <w:br/>
        <w:t>Sie sieht das flache Feld sehr nahe</w:t>
      </w:r>
      <w:r>
        <w:br/>
      </w:r>
      <w:r>
        <w:lastRenderedPageBreak/>
        <w:t>Er sieht es als sein eigenes Schicksal</w:t>
      </w:r>
      <w:r>
        <w:br/>
        <w:t>Ich lade dich gerne höflich hierher ein</w:t>
      </w:r>
    </w:p>
    <w:p w:rsidR="00393B67" w:rsidRDefault="00393B67" w:rsidP="008E5F41">
      <w:r>
        <w:t>Jeden Tag erfand er nun neue Sachen</w:t>
      </w:r>
      <w:r>
        <w:br/>
        <w:t>Gönnen Sie ihnen denn dieses nicht</w:t>
      </w:r>
      <w:r>
        <w:br/>
        <w:t>Er gehört zu den neugierigen Leuten</w:t>
      </w:r>
      <w:r>
        <w:br/>
        <w:t>Sie erkannte ihn dann an seiner Stimme</w:t>
      </w:r>
      <w:r>
        <w:br/>
        <w:t>Er liebte sein lustiges Leben sehr</w:t>
      </w:r>
      <w:r>
        <w:br/>
        <w:t>Seinen guten Einfall tat er gleich kund</w:t>
      </w:r>
      <w:r>
        <w:br/>
        <w:t>Sie nannte ihr den Freund ihres Gatten</w:t>
      </w:r>
      <w:r>
        <w:br/>
        <w:t>Nach nur drei Sekunden schlief ich fest</w:t>
      </w:r>
    </w:p>
    <w:p w:rsidR="006D6BBB" w:rsidRDefault="006D6BBB" w:rsidP="006D6BBB">
      <w:pPr>
        <w:pStyle w:val="berschrift1"/>
      </w:pPr>
      <w:r>
        <w:t>Lektion 7</w:t>
      </w:r>
    </w:p>
    <w:p w:rsidR="006D6BBB" w:rsidRDefault="006D6BBB" w:rsidP="006D6BBB">
      <w:r>
        <w:t>Runde Rede Anja Tee Chef EU Saal Haut Fund Hahn Ilse Sand Haus Frau Kern Anne Stau Köln Ende Haar Hals Ruth Ruf Nase Nest Ufer Carl Heft Haft Kanne Tat Test Hund Fans UN Null Flut Anna Star Höhe Kurt Halt Held See Uni</w:t>
      </w:r>
    </w:p>
    <w:p w:rsidR="006D6BBB" w:rsidRDefault="006D6BBB" w:rsidP="006D6BBB">
      <w:r>
        <w:t>Alles dieses fand einfach danach statt</w:t>
      </w:r>
      <w:r>
        <w:br/>
        <w:t>Diese Frau erkannte er auch gleich</w:t>
      </w:r>
      <w:r>
        <w:br/>
        <w:t>Ich sah dich neulich auch da stehen</w:t>
      </w:r>
      <w:r>
        <w:br/>
        <w:t>Ich danke erst nur dir und ihr</w:t>
      </w:r>
      <w:r>
        <w:br/>
        <w:t>Diese Sache sehe ich anders als du</w:t>
      </w:r>
      <w:r>
        <w:br/>
        <w:t>Sie sieht das flache Feld sehr nahe</w:t>
      </w:r>
      <w:r>
        <w:br/>
        <w:t>Er sieht es als sein Schicksal an</w:t>
      </w:r>
      <w:r>
        <w:br/>
        <w:t>Ich lade dich sehr höflich hierher ein</w:t>
      </w:r>
    </w:p>
    <w:p w:rsidR="006D6BBB" w:rsidRDefault="006D6BBB" w:rsidP="006D6BBB">
      <w:r>
        <w:t>Gestern ging es uns gar nicht gut.</w:t>
      </w:r>
      <w:r>
        <w:br/>
        <w:t>Er hat heute schlecht geschlafen.</w:t>
      </w:r>
      <w:r>
        <w:br/>
        <w:t>Denn es gilt: Gut ist nicht gut genug.</w:t>
      </w:r>
      <w:r>
        <w:br/>
        <w:t>Grund der Störung: defekte Leitung.</w:t>
      </w:r>
    </w:p>
    <w:p w:rsidR="006D6BBB" w:rsidRDefault="006D6BBB" w:rsidP="006D6BBB">
      <w:r>
        <w:t>Liegen fliegen tragen sagen schlagen Angst Schlag tagelang fertig grantig Grieche griechisch Griechenland fegen gehen regnen hageln sich regen gesellig Geselle Gesellschaft Gesicht Gerste Garstigkeit Gang Eingang Sie sagte: Genau das ist es. Es geht: Gunst und Gnade.</w:t>
      </w:r>
    </w:p>
    <w:p w:rsidR="006D6BBB" w:rsidRDefault="006D6BBB" w:rsidP="006D6BBB">
      <w:r>
        <w:t>Niedergeschlagen allerdiings gern Gefahr grillen Griller gelenkig Gelenk innig gering genial gern ruhig gut Gabe Geste Garten Gattin Götter gegen entgegnen gegeneinander Gegenteil Gas Gast Gefahr Angel gute Erinnerung sich gut erinnern Dank danken Tag tagen Regen regeln</w:t>
      </w:r>
    </w:p>
    <w:p w:rsidR="006D6BBB" w:rsidRDefault="006D6BBB" w:rsidP="006D6BBB">
      <w:r>
        <w:lastRenderedPageBreak/>
        <w:t>Angst liegt hier auch in der Luft.</w:t>
      </w:r>
      <w:r>
        <w:br/>
        <w:t>Er schlich niedergeschlagen nach Hause.</w:t>
      </w:r>
      <w:r>
        <w:br/>
        <w:t>Ich reite auf dieser Strecke tagelang.</w:t>
      </w:r>
      <w:r>
        <w:br/>
        <w:t>Er rechtfertigte sich: Er hat Schaden ertragen.</w:t>
      </w:r>
      <w:r>
        <w:br/>
        <w:t>Sie fliegen heuer auch nach Griechenland.</w:t>
      </w:r>
      <w:r>
        <w:br/>
        <w:t>Sie fegt die Gerstenkörner unter den Tisch.</w:t>
      </w:r>
      <w:r>
        <w:br/>
        <w:t>Sein Gang ist gestört durch defekte Gelenke.</w:t>
      </w:r>
    </w:p>
    <w:p w:rsidR="006D6BBB" w:rsidRDefault="006D6BBB" w:rsidP="006D6BBB">
      <w:r>
        <w:t>Der Gesellschaft ging es gut.</w:t>
      </w:r>
      <w:r>
        <w:br/>
        <w:t>Auf Grönland herrscht eine geringe Gefahr.</w:t>
      </w:r>
      <w:r>
        <w:br/>
        <w:t>Allerdings liegt der Eingang rechts hinten.</w:t>
      </w:r>
      <w:r>
        <w:br/>
        <w:t>Es ist eine unruhige und innige Nacht.</w:t>
      </w:r>
      <w:r>
        <w:br/>
        <w:t>Geniale Köche grillen gerne Grillgut.</w:t>
      </w:r>
      <w:r>
        <w:br/>
        <w:t>Erst regnete es und dann hagelte es.</w:t>
      </w:r>
      <w:r>
        <w:br/>
        <w:t>Er sagte: Das ist die Gelegenheit.</w:t>
      </w:r>
      <w:r>
        <w:br/>
        <w:t>Es geht uns richtig gut Frau Gierig.</w:t>
      </w:r>
    </w:p>
    <w:p w:rsidR="00FA7A42" w:rsidRDefault="00FA7A42" w:rsidP="006D6BBB">
      <w:r>
        <w:t>Eines Tages: In guter Erinnerung.</w:t>
      </w:r>
      <w:r>
        <w:br/>
        <w:t>In der Regel. Das Geld ist in Gefahr.</w:t>
      </w:r>
      <w:r>
        <w:br/>
        <w:t>Die Augen sind nun gesund.</w:t>
      </w:r>
      <w:r>
        <w:br/>
        <w:t>Deutschland: ein Grad Celsius.</w:t>
      </w:r>
      <w:r>
        <w:br/>
        <w:t>Er hat geschlafen. Das ist die Krönung.</w:t>
      </w:r>
      <w:r>
        <w:br/>
        <w:t>Es ist alles fertig. Gut und gerne danken.</w:t>
      </w:r>
      <w:r>
        <w:br/>
        <w:t>Hastig geht Herr Graf hinauf.</w:t>
      </w:r>
      <w:r>
        <w:br/>
        <w:t>Gerhard sagt: Ist ja gut.</w:t>
      </w:r>
      <w:r>
        <w:br/>
        <w:t>Gegner der Anklage: Frau Gast.</w:t>
      </w:r>
    </w:p>
    <w:p w:rsidR="006D6BBB" w:rsidRDefault="005552C8" w:rsidP="005552C8">
      <w:pPr>
        <w:pStyle w:val="berschrift1"/>
      </w:pPr>
      <w:r>
        <w:t>Lektion 8</w:t>
      </w:r>
    </w:p>
    <w:p w:rsidR="005552C8" w:rsidRDefault="005552C8" w:rsidP="005552C8">
      <w:r>
        <w:t>Eines Tages: In guter Erinnerung.</w:t>
      </w:r>
      <w:r>
        <w:br/>
        <w:t>In der Regel. Das Geld ist in Gefahr.</w:t>
      </w:r>
      <w:r>
        <w:br/>
        <w:t>Die Augen sind nun gesund.</w:t>
      </w:r>
      <w:r>
        <w:br/>
        <w:t>Deutschland: ein Grad Celsius.</w:t>
      </w:r>
      <w:r>
        <w:br/>
        <w:t>Er hat geschlafen. Das ist die Krönung.</w:t>
      </w:r>
      <w:r>
        <w:br/>
        <w:t>Es ist alles fertig. Gut und gerne danken.</w:t>
      </w:r>
      <w:r>
        <w:br/>
        <w:t>Hastig geht Herr Graf hinauf.</w:t>
      </w:r>
      <w:r>
        <w:br/>
        <w:t>Gerhard sagt: Ist ja gut.</w:t>
      </w:r>
      <w:r>
        <w:br/>
        <w:t>Gegner der Anklage: Frau Gast.</w:t>
      </w:r>
    </w:p>
    <w:p w:rsidR="005552C8" w:rsidRDefault="005552C8" w:rsidP="005552C8">
      <w:r>
        <w:t>Der Gesellschaft ging es gut.</w:t>
      </w:r>
      <w:r>
        <w:br/>
        <w:t>Auf Grönland herrscht eine geringe Gefahr.</w:t>
      </w:r>
      <w:r>
        <w:br/>
        <w:t>Allerdings liegt der Eingang rechts hinten.</w:t>
      </w:r>
      <w:r>
        <w:br/>
        <w:t>Es ist eine unruhige und innige Nacht.</w:t>
      </w:r>
      <w:r>
        <w:br/>
        <w:t>Geniale Köche grillen gerne Grillgut.</w:t>
      </w:r>
      <w:r>
        <w:br/>
        <w:t>Erst regnete es und dann hagelte es.</w:t>
      </w:r>
      <w:r>
        <w:br/>
      </w:r>
      <w:r>
        <w:lastRenderedPageBreak/>
        <w:t>Er sagte: Das ist die Gelegenheit.</w:t>
      </w:r>
      <w:r>
        <w:br/>
        <w:t>Es geht uns richtig gut Frau Gierig.</w:t>
      </w:r>
    </w:p>
    <w:p w:rsidR="005552C8" w:rsidRDefault="005552C8" w:rsidP="005552C8">
      <w:r>
        <w:t>So ohne oder sogar oft hoch sonnig los mal damals immer immens emsig ihm kochen locken losen formen erklimmen Oma Monat Ort Otto Kohl Koch Koffer Los</w:t>
      </w:r>
    </w:p>
    <w:p w:rsidR="005552C8" w:rsidRDefault="005552C8" w:rsidP="005552C8">
      <w:r>
        <w:t>Oder morgen Friedhof Demonstration sogar ohnehin Form kontern Lotterie ohne Oskar San Francisco schon sonst Anforderung endlos Sorgen so Los Angeles Otto Ort Kohl Rotkraut Oma mogeln Monat Mond manuell Mord Morgen orten Sonne sonnig flockig Los Flocke lockig Ottilie Morgenrot Sonnenschein Glocke</w:t>
      </w:r>
    </w:p>
    <w:p w:rsidR="005552C8" w:rsidRDefault="005552C8" w:rsidP="005552C8">
      <w:r>
        <w:t>Oder die Macht der Mutter lockt uns. Morgen kommt Helmut Kohl in den Ort. Im Grunde stimmt das junger Mann. Sie gehen oft auf den Friedhof. Sogar Familien sind auf der Gegendemonstration. Otto Hofer ist die Nummer eins. Das ist ohnehin mal sehr förmlich. Oskar Noll kontert formal: Da kommen die Rosse in den Stall.</w:t>
      </w:r>
    </w:p>
    <w:p w:rsidR="005552C8" w:rsidRDefault="005552C8" w:rsidP="005552C8">
      <w:r>
        <w:t>Miese Gedanken ohne oder nach dem Schlaf. Endlose Fleischmassen liegen da. Das ist Oskar Lafontaine: Nicht einmal in San Francisco. Die Anforderungen an das Fundament. Mann gönnt sich ja sonst nichts. Auch schon in der ehemaligen DDR. Ich fahre nach Frankfurt and der Oder.</w:t>
      </w:r>
    </w:p>
    <w:p w:rsidR="005552C8" w:rsidRDefault="005552C8" w:rsidP="005552C8">
      <w:r>
        <w:t>Oma und Momo mogeln oft. Oma kochte einen Monat lang Kohl. Seine Sorgen und Nöte nahm er in Kauf. Dummheit möge angenehm sein. Und dann kam die Altstimme. Der Ehemann ist im Stress. Manche Menschen stehen auf der Mauer. Unter anderem ist das mal nett. Es ist so ruhig und leer im Sommer.</w:t>
      </w:r>
    </w:p>
    <w:p w:rsidR="005552C8" w:rsidRDefault="00F1723B" w:rsidP="005552C8">
      <w:r>
        <w:t>Der Mann eilte mutig aus dem Ort. Mutter leidet so ohne Ottos Hilfe. Sie machten ein Feuer an. Er rannte auf den Schulhof. Darum handelte es sich auch nicht. Und an Mahnungen hat es nicht gefehlt. Los Angeles liegt in den USA. Den Jungen stand der Atem still. Er sollte immer folgsam sein.</w:t>
      </w:r>
    </w:p>
    <w:p w:rsidR="00CB410B" w:rsidRDefault="00CB410B" w:rsidP="00CB410B">
      <w:pPr>
        <w:pStyle w:val="berschrift1"/>
      </w:pPr>
      <w:r>
        <w:t>Lektion 9</w:t>
      </w:r>
    </w:p>
    <w:p w:rsidR="00CB410B" w:rsidRDefault="00CB410B" w:rsidP="00CB410B">
      <w:r>
        <w:t>Man gönnt sich ja sonst nichts.</w:t>
      </w:r>
      <w:r>
        <w:br/>
        <w:t>Ich fahre nach Frankfurt an der Oder.</w:t>
      </w:r>
      <w:r>
        <w:br/>
      </w:r>
      <w:r>
        <w:lastRenderedPageBreak/>
        <w:t>Der Mann eilte mutig aus dem Ort.</w:t>
      </w:r>
      <w:r>
        <w:br/>
        <w:t>Mutter leidet so ohne Ottos Hilfe.</w:t>
      </w:r>
      <w:r>
        <w:br/>
        <w:t>Darum handelte es sich auch nicht.</w:t>
      </w:r>
      <w:r>
        <w:br/>
        <w:t>Und an Mahnungen hat es nicht gefehlt.</w:t>
      </w:r>
      <w:r>
        <w:br/>
        <w:t>Los Angeles liegt in den USA.</w:t>
      </w:r>
      <w:r>
        <w:br/>
        <w:t>Den Jungen stand der Atem still.</w:t>
      </w:r>
      <w:r>
        <w:br/>
        <w:t>Er sollte immer folgsam sein.</w:t>
      </w:r>
    </w:p>
    <w:p w:rsidR="00CB410B" w:rsidRDefault="00CB410B" w:rsidP="00CB410B">
      <w:r>
        <w:t>Oma kochte einen Monat lang Kohl.</w:t>
      </w:r>
      <w:r>
        <w:br/>
        <w:t>Oma und Momo mogeln oft.</w:t>
      </w:r>
      <w:r>
        <w:br/>
        <w:t>Seine Sorgen und Nöte nahm er in Kauf.</w:t>
      </w:r>
      <w:r>
        <w:br/>
        <w:t>Manche Menschen stehen auf der Mauer.</w:t>
      </w:r>
      <w:r>
        <w:br/>
        <w:t>Dummheit möge angenehm sein.</w:t>
      </w:r>
      <w:r>
        <w:br/>
        <w:t>Und dann kam die Altstimme.</w:t>
      </w:r>
      <w:r>
        <w:br/>
        <w:t>Der Ehemann ist oft im Stress.</w:t>
      </w:r>
      <w:r>
        <w:br/>
        <w:t>Unter anderem ist das ohnedies nett.</w:t>
      </w:r>
      <w:r>
        <w:br/>
        <w:t>Es ist so ruhig und leer im Sommer.</w:t>
      </w:r>
    </w:p>
    <w:p w:rsidR="00CB410B" w:rsidRDefault="00CB410B" w:rsidP="00CB410B">
      <w:r>
        <w:t>Wir werden waren wollen weben wirken wachsen Wirt Wirkung Wahn Wand Wille Wolle Weiche Weg bewegen Bewegung Woge Welle Waggon Westen Boston Bitte Witwe Gewinn Bau Wabe</w:t>
      </w:r>
    </w:p>
    <w:p w:rsidR="00CB410B" w:rsidRDefault="00CB410B" w:rsidP="00CB410B">
      <w:r>
        <w:t>Bald eben neben weder aber wohl bis wenn wie wieder weiter was etwas wenig wenigstens baden bauen blitzen besser bitten lieben loben Wind Wirbelsturm Windel Wandlung Wagnis Wiederholung Wetter Werbung Wachstum Beton Brett Bretagne Berlin Bonn Braunschweig Liebe Lob Labsal Lichtung Wechsel Wichtigkeit Grab Bergung Brandung Schwur Schwamm Gewohnheit Augenblick Blatt Aufgabe Windows</w:t>
      </w:r>
    </w:p>
    <w:p w:rsidR="00CB410B" w:rsidRDefault="00CB410B" w:rsidP="00CB410B">
      <w:r>
        <w:t>Er war bereits im Osten und im Westen.</w:t>
      </w:r>
      <w:r>
        <w:br/>
        <w:t>Und immer wieder sieht man Bill Clinton.</w:t>
      </w:r>
      <w:r>
        <w:br/>
        <w:t>Dort war er in Wirklichkeit anwesend.</w:t>
      </w:r>
      <w:r>
        <w:br/>
        <w:t>Und Borussia Dortmund gewann oftmals.</w:t>
      </w:r>
      <w:r>
        <w:br/>
        <w:t>Aber der Bau ist eben nicht nur ein Rettungsloch.</w:t>
      </w:r>
      <w:r>
        <w:br/>
        <w:t>Ich habe wohl sehr lange geschlafen.</w:t>
      </w:r>
      <w:r>
        <w:br/>
        <w:t>Nur deshalb wehrte ich mich gegen die Annahme.</w:t>
      </w:r>
      <w:r>
        <w:br/>
        <w:t>Ein Irrtum war eben nicht mehr denkbar.</w:t>
      </w:r>
    </w:p>
    <w:p w:rsidR="002E28C1" w:rsidRDefault="00CB410B" w:rsidP="00CB410B">
      <w:r>
        <w:t>Auf den ersten Blick war er besonders schön.</w:t>
      </w:r>
      <w:r>
        <w:br/>
        <w:t>Das wollen wir weder hoffen noch glauben.</w:t>
      </w:r>
      <w:r>
        <w:br/>
        <w:t>Mit Blick auf das Bankkonto rechnen.</w:t>
      </w:r>
      <w:r>
        <w:br/>
        <w:t>Und da war es in Borussia Dortmund aus.</w:t>
      </w:r>
      <w:r>
        <w:br/>
        <w:t>Die Wall Street meldet weiteres Wachstum.</w:t>
      </w:r>
      <w:r>
        <w:br/>
      </w:r>
      <w:r w:rsidR="002E28C1">
        <w:lastRenderedPageBreak/>
        <w:t>Die Welt ist klein, aber fein wie es scheint.</w:t>
      </w:r>
      <w:r w:rsidR="002E28C1">
        <w:br/>
        <w:t>Wenigstens schien es mir ebenso.</w:t>
      </w:r>
      <w:r w:rsidR="002E28C1">
        <w:br/>
        <w:t>Die Gefahr war schon dringend.</w:t>
      </w:r>
      <w:r w:rsidR="002E28C1">
        <w:br/>
        <w:t>Marion wurde immer betroffener.</w:t>
      </w:r>
      <w:r w:rsidR="002E28C1">
        <w:br/>
        <w:t>Wir bewegen den BMW wieder weiter.</w:t>
      </w:r>
    </w:p>
    <w:p w:rsidR="002E28C1" w:rsidRDefault="002E28C1" w:rsidP="00CB410B">
      <w:r>
        <w:t>Wir waren in Baden und Hamburg.</w:t>
      </w:r>
      <w:r>
        <w:br/>
        <w:t>Stillschweigen herrscht zum wiederholten Male.</w:t>
      </w:r>
      <w:r>
        <w:br/>
        <w:t>Susi schielt auf Bernd. Alf trottet nebenher.</w:t>
      </w:r>
      <w:r>
        <w:br/>
        <w:t>Ein sehr kleiner Bengel stand bereits auf.</w:t>
      </w:r>
      <w:r>
        <w:br/>
        <w:t>Ein schwaches Kichern entstand rasch.</w:t>
      </w:r>
      <w:r>
        <w:br/>
        <w:t>Sie schworen die schrecklichsten Eide.</w:t>
      </w:r>
      <w:r>
        <w:br/>
        <w:t>Er erbleichte und senkte betroffen die Augen.</w:t>
      </w:r>
      <w:r>
        <w:br/>
        <w:t>In Deinem Lehnstuhl reagiertest Du die Welt.</w:t>
      </w:r>
      <w:r>
        <w:br/>
        <w:t>Ich bin weder ein Berliner noch ein Hamburger.</w:t>
      </w:r>
    </w:p>
    <w:p w:rsidR="002E28C1" w:rsidRDefault="002E28C1" w:rsidP="00CB410B">
      <w:r>
        <w:t>Wir wollen wieder nach Buenos Aires.</w:t>
      </w:r>
      <w:r>
        <w:br/>
        <w:t>Er ist bei Werder Bremen Mitglied.</w:t>
      </w:r>
      <w:r>
        <w:br/>
        <w:t>Er hat Augenbrauen wie Theo Waigel.</w:t>
      </w:r>
      <w:r>
        <w:br/>
        <w:t>Aber mit der Liebe war es etwas geworden.</w:t>
      </w:r>
      <w:r>
        <w:br/>
        <w:t>Die Kiste war bald ausgegraben.</w:t>
      </w:r>
      <w:r>
        <w:br/>
        <w:t>Bitte wie gewöhnlich an die alte Adresse.</w:t>
      </w:r>
      <w:r>
        <w:br/>
        <w:t>Die Chinesische Mauer ist an ihrer nördlichsten Stelle beendet worden.</w:t>
      </w:r>
      <w:r>
        <w:br/>
        <w:t>Ich glaube daher den Klagen nicht und suche irgendeine geheime Absicht hinter ihnen.</w:t>
      </w:r>
    </w:p>
    <w:p w:rsidR="000251CF" w:rsidRDefault="000251CF" w:rsidP="000251CF">
      <w:pPr>
        <w:pStyle w:val="berschrift1"/>
      </w:pPr>
      <w:r>
        <w:t>Lektion 10</w:t>
      </w:r>
    </w:p>
    <w:p w:rsidR="000251CF" w:rsidRDefault="000251CF" w:rsidP="000251CF">
      <w:r>
        <w:t>Ein sehr kleiner Bengel stand bereits auf.</w:t>
      </w:r>
      <w:r>
        <w:br/>
        <w:t>Auf den ersten Blick war er besonders schön.</w:t>
      </w:r>
      <w:r>
        <w:br/>
        <w:t>Und da war es in Borussia Dortmund aus.</w:t>
      </w:r>
      <w:r>
        <w:br/>
        <w:t>Susi schielt auf Bernd. Alf trottet nebenher.</w:t>
      </w:r>
      <w:r>
        <w:br/>
        <w:t>In Deinem Lehnstuhl reagiertest Du die Welt.</w:t>
      </w:r>
      <w:r>
        <w:br/>
        <w:t>Marion wurde immer betroffener.</w:t>
      </w:r>
      <w:r>
        <w:br/>
        <w:t>Sie schworen die schrecklichsten Eide.</w:t>
      </w:r>
      <w:r>
        <w:br/>
        <w:t>Er erbleichte und senkte betroffen die Augen.</w:t>
      </w:r>
    </w:p>
    <w:p w:rsidR="000251CF" w:rsidRDefault="000251CF" w:rsidP="000251CF">
      <w:r>
        <w:t>Ein schwaches Kichern entstand rasch.</w:t>
      </w:r>
      <w:r>
        <w:br/>
        <w:t>Das wollten wir weder hoffen noch glauben.</w:t>
      </w:r>
      <w:r>
        <w:br/>
        <w:t>Mit Blick auf das Bankkonto rechnen.</w:t>
      </w:r>
      <w:r>
        <w:br/>
        <w:t>Stillschweigen herrscht ein wiederholtes Mal.</w:t>
      </w:r>
      <w:r>
        <w:br/>
        <w:t>Die Wall Street meldet weiteres Wachstum.</w:t>
      </w:r>
      <w:r>
        <w:br/>
        <w:t>Die Welt ist klein, aber fein wie es scheint.</w:t>
      </w:r>
      <w:r>
        <w:br/>
        <w:t>Wenigstens schien es mir ebenso.</w:t>
      </w:r>
      <w:r>
        <w:br/>
        <w:t>Die Gefahr war schon dringend.</w:t>
      </w:r>
      <w:r>
        <w:br/>
      </w:r>
      <w:r>
        <w:lastRenderedPageBreak/>
        <w:t>Ich bin weder Berliner noch Hamburger.</w:t>
      </w:r>
      <w:r>
        <w:br/>
        <w:t>Wir bewegen den BMW wieder weiter.</w:t>
      </w:r>
      <w:r>
        <w:br/>
      </w:r>
    </w:p>
    <w:p w:rsidR="000251CF" w:rsidRDefault="000251CF" w:rsidP="000251CF">
      <w:r>
        <w:t>zu, zum, zur, zuletzt, zackig, jetzt, siebzig, zwei</w:t>
      </w:r>
      <w:r>
        <w:br/>
        <w:t>zuhören zeigen ziehen zerren zwingen kratzen</w:t>
      </w:r>
      <w:r>
        <w:br/>
        <w:t>Zeit Zeiger Ziege Zahn Zigarre Zigarette Zoll</w:t>
      </w:r>
      <w:r>
        <w:br/>
        <w:t>Beziehung Erziehung Schutz Scherz Zahnarzt</w:t>
      </w:r>
    </w:p>
    <w:p w:rsidR="000251CF" w:rsidRDefault="000251CF" w:rsidP="000251CF">
      <w:r>
        <w:t>ungezwungen, zwanzig, zart, ganz, achtzig, zu herzig; zum; zur; zuletzt; zwar; dazu, zurzeit, ziehen, zahlen, zittern, zollen, zanken, zeigen Zweifel; Zoll; Zubringer; Zentner; Zug; Zeit; Zimt, Setzling, Umzug, Wurzel, Zentrale, Zentrum, Zerfall, Herz; Zerrung, Bezug; Beziehung, Ziel Satz; schwarz, Glanz; zweifelhaft, Tanz, Scherz, Witz witzig; Tanz tanzen; Scherz scherzen</w:t>
      </w:r>
    </w:p>
    <w:p w:rsidR="000251CF" w:rsidRDefault="000251CF" w:rsidP="000251CF">
      <w:r>
        <w:t xml:space="preserve">ganz zornig zackig winzig einzeln reizend zwinkern, zuwinken, zusichern, zwingen, ziehen, zweifeln, zwanzig, runzelig, brenzlig Zwang, Zorn Zeremonie, Zitat, Zitrone Zufall, Zufallsgenerator, Zeremonienmeister, Zauberei, zaubern, Zange, Zunge, </w:t>
      </w:r>
      <w:r w:rsidR="00625597">
        <w:t>Zaun, Zink, Zettel, Stichwortzettel, Zebra, Zebrastreifen zusammen, zurück, beizeiten, zeitig, zuwider</w:t>
      </w:r>
    </w:p>
    <w:p w:rsidR="00625597" w:rsidRDefault="00625597" w:rsidP="000251CF">
      <w:r>
        <w:t>Er zollte ihnen ausreichend Aufmerksamkeit.</w:t>
      </w:r>
      <w:r>
        <w:br/>
        <w:t>Es war Kult, nicht nur in den achtziger Jahren.</w:t>
      </w:r>
      <w:r>
        <w:br/>
        <w:t>Aber so war seine ganze Erziehung.</w:t>
      </w:r>
      <w:r>
        <w:br/>
        <w:t>Dort war er in Wirklichkeit zugegen.</w:t>
      </w:r>
      <w:r>
        <w:br/>
        <w:t>Das wird jetzt anders werden, hoffe ich.</w:t>
      </w:r>
      <w:r>
        <w:br/>
        <w:t>In letzter Zeit zeigt sich Schulze selten.</w:t>
      </w:r>
      <w:r>
        <w:br/>
        <w:t>Die Lehrerin sagte: Ganz gut gelungen.</w:t>
      </w:r>
      <w:r>
        <w:br/>
        <w:t>Der Zahnarzt zog den Weisheitszahn.</w:t>
      </w:r>
      <w:r>
        <w:br/>
        <w:t>Zurzeit gibt es ganz wenig zu tun.</w:t>
      </w:r>
    </w:p>
    <w:p w:rsidR="00625597" w:rsidRDefault="00625597" w:rsidP="000251CF">
      <w:r>
        <w:t>Das bezog sich auf die Gedanken wie auf Menschen.</w:t>
      </w:r>
      <w:r>
        <w:br/>
        <w:t>Aber dazu taugte ich zeitweilig nicht.</w:t>
      </w:r>
      <w:r>
        <w:br/>
        <w:t>Sie zog sich wieder an; er setzte auch den Hut auf.</w:t>
      </w:r>
      <w:r>
        <w:br/>
        <w:t>Aber dieser Scherz ist in gewissem Sinn keiner.</w:t>
      </w:r>
      <w:r>
        <w:br/>
        <w:t>Und er war es in der Tat; der Indianer runzelte zweifelnd die Stirn, als alles still und leer war.</w:t>
      </w:r>
      <w:r>
        <w:br/>
        <w:t>Sie war zackig, im Gegensatz zu der lahmen Ziege.</w:t>
      </w:r>
      <w:r>
        <w:br/>
        <w:t>Sie bevorzugt in der ersten Linie Zigarren und Zigaretten aus den siebziger Jahren.</w:t>
      </w:r>
    </w:p>
    <w:p w:rsidR="00625597" w:rsidRDefault="00625597" w:rsidP="000251CF">
      <w:r>
        <w:lastRenderedPageBreak/>
        <w:t>Zurzeit ziehen wir in eine andere Stadt um; aber auch ihr werdet wohl bald weiterziehen. Es ist ein Zeichen der Zeit, dass viele auf ihre Fitness achten. Ein Blick auf den Zeiger der Uhr zeigte, dass der Zug schon abgefahren war. Erste Zweifel kamen mir, als ich erkannte, dass es nicht seine Schwester sein konnte. Nur zögerlich gab er zu, bei der Schularbeit geschummelt zu haben.</w:t>
      </w:r>
    </w:p>
    <w:p w:rsidR="00625597" w:rsidRDefault="00625597" w:rsidP="000251CF">
      <w:r>
        <w:t>Sie waren doch alle fröhlicher, frischer, leichtlebiger, ungezwungener und weniger streng als du. Zum einen finde ich es blöd, zum anderen habe ich nichts damit zu tun. Man konnte bei ihr zwar immer Schutz finden, doch nur in Beziehung zu dir. Lange horchte ich ihm noch in die Stille nach, ehe ich wieder zu arbeiten begann. Wenn ich in meiner Art in der Erde kratze, ist es doch ganz anders anzuhören.</w:t>
      </w:r>
    </w:p>
    <w:p w:rsidR="00A26174" w:rsidRDefault="00A26174" w:rsidP="00A26174">
      <w:pPr>
        <w:pStyle w:val="berschrift1"/>
      </w:pPr>
      <w:r>
        <w:t>Lektion 11</w:t>
      </w:r>
    </w:p>
    <w:p w:rsidR="00A26174" w:rsidRDefault="00A26174" w:rsidP="00A26174">
      <w:r>
        <w:t>In letzter Zeit sagte die Lehrerin zumeist, die Arbeiten seien ganz gut gelungen.</w:t>
      </w:r>
      <w:r>
        <w:br/>
        <w:t>Seine ganze Erziehung wird jetzt anders werden, hoffe ich zumindest.</w:t>
      </w:r>
      <w:r>
        <w:br/>
        <w:t>Zurzeit gibt es ganz wenig zu tun, aber der Zahnarzt zog den Weisheitszahn.</w:t>
      </w:r>
      <w:r>
        <w:br/>
        <w:t>Sie zog sich wieder ihr Kleid an; er setzte auch den Hut auf.</w:t>
      </w:r>
      <w:r>
        <w:br/>
        <w:t>Sie bevorzugt in erster Linie Zigarren und Zigaretten aus den siebziger Jahren.</w:t>
      </w:r>
      <w:r>
        <w:br/>
        <w:t>Zum einen finde ich es witzig, zum anderen habe ich lieber nichts damit zu tun.</w:t>
      </w:r>
      <w:r>
        <w:br/>
        <w:t>Ernsthafte Zweifel kamen mir, als ich erkannte, dass es nicht seine Zwillingsschwester war.</w:t>
      </w:r>
      <w:r>
        <w:br/>
        <w:t>Nur zögerlich gab er zu, bei der Schularbeit geschummelt zu haben.</w:t>
      </w:r>
      <w:r>
        <w:br/>
        <w:t>Zurzeit ziehen wir in eine andere Stadt um;</w:t>
      </w:r>
      <w:r>
        <w:br/>
        <w:t>aber auch ihr werdet wohl bald weiterziehen.</w:t>
      </w:r>
      <w:r>
        <w:br/>
        <w:t>Es ist ein Zeichen der Zeit, dass viele auf ihre Fitness achten.</w:t>
      </w:r>
    </w:p>
    <w:p w:rsidR="00A26174" w:rsidRDefault="00A26174" w:rsidP="00A26174">
      <w:r>
        <w:t xml:space="preserve">von vor vom voll vorne vormals viel vielleicht vielmals verzeihen vorzeigen verlieren vermissen vergessen Volk Verlust Verein Vorwand Vertrauen Verdienst per pro perfekt probieren Probe Kopf Pinsel </w:t>
      </w:r>
      <w:r>
        <w:lastRenderedPageBreak/>
        <w:t>Prinz verpassen sprechen springen entsprechen empfinden</w:t>
      </w:r>
    </w:p>
    <w:p w:rsidR="00A26174" w:rsidRDefault="00A26174" w:rsidP="00A26174">
      <w:r>
        <w:t>von davon wovon wovor pro per publik penibel vorne vorbei positiv peripher parallel primitiv verbreiten verzögern vorsprechen verwarnen vorwerfen versehen vorsehen verletzen verfassen protzen passieren protestieren passen petzen Perfektionismus Protektion Prinzipien Primiz Proton Protein Posaune Pistole Polen Partei Kopf Partner Papagei Vogel Volt Motiv Vulkan Vesuv wundervoll aggressiv naiv spitz pfui Spinnennetz empfehlen Empfehlung Empathie apathisch pfeifen Pfeife Pfanne Pfau Venedig reuevoll Republik Volksgarten Vereinigte Staaten Vers Versetzung Verzierung Vertrauen Vorsehung Vorschuss Vorteil Veto Villa servieren Service Vermögen Vollmacht randvoll vielfach vierzig Variantenreich Variante variabel Vinzenz Viktor</w:t>
      </w:r>
    </w:p>
    <w:p w:rsidR="00A26174" w:rsidRDefault="00A26174" w:rsidP="00A26174">
      <w:r>
        <w:t>Vitus stolperte versehentlich vor seinem Papa.</w:t>
      </w:r>
      <w:r>
        <w:br/>
        <w:t>Der Unfall passierte am Stephansplatz in Wien.</w:t>
      </w:r>
      <w:r>
        <w:br/>
        <w:t>Vor allem in Prag war er schon oft auf Urlaub.</w:t>
      </w:r>
      <w:r>
        <w:br/>
        <w:t>Das Opfer, ein vierfarbiger Papagei, lag auch da.</w:t>
      </w:r>
      <w:r>
        <w:br/>
        <w:t>Ich verlor völlig das Vertrauen zu eigenem Tun.</w:t>
      </w:r>
      <w:r>
        <w:br/>
        <w:t>Der Verein ist nach wie vor vorne mit dabei.</w:t>
      </w:r>
      <w:r>
        <w:br/>
        <w:t>Er rappelte sich auf und hob stolz den Kopf.</w:t>
      </w:r>
      <w:r>
        <w:br/>
        <w:t>Es spricht manches dagegen. Das hast du davon.</w:t>
      </w:r>
      <w:r>
        <w:br/>
        <w:t>Sie war nur dem Anschein nach eine Prinzessing.</w:t>
      </w:r>
    </w:p>
    <w:p w:rsidR="007D23C7" w:rsidRDefault="007D23C7" w:rsidP="00A26174">
      <w:r>
        <w:t>Sie sprachen in der Kathedrale vielfach ihre Gebete.</w:t>
      </w:r>
      <w:r>
        <w:br/>
        <w:t>Der Herr Verteidiger hat das Wort prompt ergriffen.</w:t>
      </w:r>
      <w:r>
        <w:br/>
        <w:t>Da stand sie schon mit den Koffern vor ihrem Haus.</w:t>
      </w:r>
      <w:r>
        <w:br/>
        <w:t>Dem entsprachen sicher deine guten Zeugnisnoten.</w:t>
      </w:r>
      <w:r>
        <w:br/>
        <w:t>Von allen Seiten her bekamen sie vielfach Hilfe.</w:t>
      </w:r>
      <w:r>
        <w:br/>
        <w:t>Der Maler wusch seine Pinsel mit viel Wasser aus.</w:t>
      </w:r>
      <w:r>
        <w:br/>
        <w:t>Proteine sind wichtige Bestandteile der Nahrung.</w:t>
      </w:r>
      <w:r>
        <w:br/>
        <w:t>Sein langes Warten war vergeblich.</w:t>
      </w:r>
    </w:p>
    <w:p w:rsidR="007D23C7" w:rsidRDefault="007D23C7" w:rsidP="00A26174">
      <w:r>
        <w:t>Wie sehr ich auch suche, ich finde nichts, oder vielmehr ich finde zu viel.</w:t>
      </w:r>
      <w:r>
        <w:br/>
        <w:t>Hier an dieser Stelle werden sie sich vielleicht wieder einmal verabreden.</w:t>
      </w:r>
      <w:r>
        <w:br/>
        <w:t>Das also ist des Pudels Kern, lautet ein Zitat von Johann Wolfgang Goethe.</w:t>
      </w:r>
      <w:r>
        <w:br/>
        <w:t>Erwartungsvoll eilte sie auf den Bahnhof, um ihn direkt am Bahnsteig zu empfangen.</w:t>
      </w:r>
      <w:r>
        <w:br/>
      </w:r>
      <w:r>
        <w:lastRenderedPageBreak/>
        <w:t>Voller Freude lud er seine Freunde aus der Volksschule zu sich nach Hause ein.</w:t>
      </w:r>
    </w:p>
    <w:p w:rsidR="007D23C7" w:rsidRDefault="007D23C7" w:rsidP="00A26174">
      <w:r>
        <w:t>Du errinnerst Dich vielleicht auch daran, aber vielleicht doch nicht gar so sehr.</w:t>
      </w:r>
      <w:r>
        <w:br/>
        <w:t>Mein Partner ist einer der prominentesten Basketballspieler vor Ort.</w:t>
      </w:r>
      <w:r>
        <w:br/>
        <w:t>Viel Zeit, sehr viel Zeit, die ich besser verwenden hätte können, kostete mich das das Trainieren.</w:t>
      </w:r>
      <w:r>
        <w:br/>
        <w:t>Dieses Gesetz ist schon lange in der Verfassung der Vereinigten Staaten verankert.</w:t>
      </w:r>
      <w:r>
        <w:br/>
        <w:t>Erst drehte sie den Kopf zur Seite. Dann aber empfand sie doch Reue.</w:t>
      </w:r>
    </w:p>
    <w:p w:rsidR="00A81982" w:rsidRDefault="00A81982" w:rsidP="00A81982">
      <w:pPr>
        <w:pStyle w:val="berschrift1"/>
      </w:pPr>
      <w:r>
        <w:t>Lektion 12</w:t>
      </w:r>
    </w:p>
    <w:p w:rsidR="00A81982" w:rsidRDefault="00A81982" w:rsidP="00A81982">
      <w:r>
        <w:t>Das also ist des Pudels Kern, lautet ein Zitat von Johann Wolfgang Goethe.</w:t>
      </w:r>
      <w:r>
        <w:br/>
        <w:t>Erwartungsvoll eilte sie auf den Bahnhof, um ihn direkt am Bahnsteig zu empfangen.</w:t>
      </w:r>
      <w:r>
        <w:br/>
        <w:t>Viel Zeit, sehr viel Zeit, die ich besser verwenden könnte, kostet mich das Trainieren.</w:t>
      </w:r>
      <w:r>
        <w:br/>
        <w:t>Dieses Gesetz ist schon lange in der Verfassung der Vereinigten Staaten verankert.</w:t>
      </w:r>
      <w:r>
        <w:br/>
        <w:t>Sie sprachen in der Kathedrale vielfach ihre Gebete und bekamen von allen Seiten her vielfach Hilfe.</w:t>
      </w:r>
      <w:r>
        <w:br/>
        <w:t>Du erinnerst Dich vielleicht auch daran: Der Unfall passierte am Stephansplatz in Wien.</w:t>
      </w:r>
    </w:p>
    <w:p w:rsidR="00A81982" w:rsidRDefault="00A81982" w:rsidP="00A81982">
      <w:r>
        <w:t>Mein Partner ist einer der prominentesten Basketballspieler vor Ort.</w:t>
      </w:r>
      <w:r>
        <w:br/>
        <w:t>Voller Freude lud er seine Freunde aus der Volksschule zu sich nach Hause ein.</w:t>
      </w:r>
      <w:r>
        <w:br/>
        <w:t>Ich verlor völlig das Vertrauen zu eigenem Tun, rappelte mich aber auf und hob stolz den Kopf.</w:t>
      </w:r>
      <w:r>
        <w:br/>
        <w:t>Der Herr Verteidiger ergriff prompt das Wort, obwohl manches dagegen sprach.</w:t>
      </w:r>
      <w:r>
        <w:br/>
        <w:t>Hier an dieser Stelle werden sie sich vielleicht wieder einmal verabreden.</w:t>
      </w:r>
      <w:r>
        <w:br/>
        <w:t>Proteine sind wichtige Bestandteile der Nahrung.</w:t>
      </w:r>
    </w:p>
    <w:p w:rsidR="00A81982" w:rsidRDefault="00A81982" w:rsidP="00A81982">
      <w:r>
        <w:t>anders ändern Änderung stark stärken Stärke arg Ärger für führen über darüber übrigens üben Übung überhaupt</w:t>
      </w:r>
      <w:r>
        <w:br/>
        <w:t xml:space="preserve">überlegen Überlegung übel Übelkeit Überfahrt Übertritt Glück glücklich überglücklich Überzahl Rat </w:t>
      </w:r>
      <w:r>
        <w:lastRenderedPageBreak/>
        <w:t>Räte Rätsel nahe näher Nächster Annäherung fügen Fügung Mütter</w:t>
      </w:r>
    </w:p>
    <w:p w:rsidR="00A81982" w:rsidRDefault="00A81982" w:rsidP="00A81982">
      <w:r>
        <w:t>würdig Würde merkwürdig würdevoll würdigen fünf sie hatten, sie hätten; sie waren, sie wären; abwärts überall, überholt, überglücklich, Überweisung, vorüber, Überschallflugzeug, Österreich, Bundesländer Häuser Tatsache, tatsächlich, ahnen, ähnlich, Ähnlichkeit, spät, mühevoll, Mühe, raten, Rat Rätsel, Geschäft, ängstlich, fühlen, Gefühl, beträchtlich, verächtlich, Ähre, nützlich, rücksichtsvoll, Rücksichtnahme, berücksichtigen, kühl Bürger, bürgerlich, Bürgertum, dänisch, Dänemark, Kälte, sie dürfte, bedürftig, Bedürfnis, zügig, schütteln, früh Frühstück, vernünftig, Verhängnis, verhängnisvoll</w:t>
      </w:r>
    </w:p>
    <w:p w:rsidR="00A81982" w:rsidRDefault="00303BF6" w:rsidP="00A81982">
      <w:r>
        <w:t>Präsenz, präsent, Präsens, Präteritum, künstlich, verrückt, überheblich, zur Gänze gänzlich, natürlich Präposition, Prädikat, Brüstung, Wüste, allmählich Käse, Name, nämlich, ausführlich, durchführen übervorteilen, überlisten, übersehen, übergehen, Kunst kunstvoll, Künste, verkünden, Kündigung während, sich bewähren, fähig sein, Fähigkeit, Küste, spät, sich verspäten, Verspätung, erspähen, prüfen, ständig, Bestand, Beständigkeit, Last, belästigen, Mädchen, lächeln, stürmisch, flüstern, täuschen</w:t>
      </w:r>
    </w:p>
    <w:p w:rsidR="00303BF6" w:rsidRDefault="00303BF6" w:rsidP="00A81982">
      <w:r>
        <w:t>Über Änderungen lässt sich oft persönliches Glück verstärken.</w:t>
      </w:r>
      <w:r>
        <w:br/>
        <w:t>Für die Bundesländer ist es eine Änderung sinnvoll.</w:t>
      </w:r>
      <w:r>
        <w:br/>
        <w:t>Für Österreicher wird sich demnächst alles ändern.</w:t>
      </w:r>
      <w:r>
        <w:br/>
        <w:t>Darüber hinaus wäre es möglich sich zu versöhnen.</w:t>
      </w:r>
      <w:r>
        <w:br/>
        <w:t>Übrigens fahre ich nächste Woche in Urlaub.</w:t>
      </w:r>
      <w:r>
        <w:br/>
        <w:t>Damals und überall hätte ich die Aufmunterung gebraucht.</w:t>
      </w:r>
      <w:r>
        <w:br/>
        <w:t>Es ist überhaupt ein merkwürdiger Irrtum, wenn du glaubst, ich hätte mich dir nie gefügt.</w:t>
      </w:r>
    </w:p>
    <w:p w:rsidR="00303BF6" w:rsidRDefault="00303BF6" w:rsidP="00A81982">
      <w:r>
        <w:t>Sie stand der Mutter am nächsten, fügte sich ihr auch ähnlich, ohne viel Mühe und Schaden in ihr Schicksal.</w:t>
      </w:r>
      <w:r>
        <w:br/>
        <w:t>Im Übrigen suche ich den Plan der Ärzte zu enträtseln.</w:t>
      </w:r>
      <w:r>
        <w:br/>
        <w:t>Übrigens besteht zwischen uns dieser Unterschied heute noch in ähnlicher Weise.</w:t>
      </w:r>
      <w:r>
        <w:br/>
        <w:t>Das war für mich als Kind schlimmer als später für den heranwachsenden jungen Menschen.</w:t>
      </w:r>
      <w:r>
        <w:br/>
      </w:r>
      <w:r>
        <w:lastRenderedPageBreak/>
        <w:t>Wie oft hat sich Ähnliches wiederholen müssen, wie wenig hast du tatsächlich dadurch erreicht. Wer nämlich, ziemlich und dämlich mit h schreibt ist nämlich ziemlich dämlich.</w:t>
      </w:r>
    </w:p>
    <w:p w:rsidR="00E75FFC" w:rsidRDefault="00303BF6" w:rsidP="00A81982">
      <w:r>
        <w:t>Wie kann aber eine Mauer fortwährend schützen, die nicht zusammenhängend gebaut ist.</w:t>
      </w:r>
      <w:r>
        <w:br/>
        <w:t>Zu solchen Zeiten legte man sich hin und weinte vor Glück und weint jetzt wieder, während man es schreibt.</w:t>
      </w:r>
      <w:r>
        <w:br/>
        <w:t>Auch schien es mir für meine Fähigkeiten ganz unerheblich zu sein.</w:t>
      </w:r>
      <w:r>
        <w:br/>
        <w:t>Rücksichtslos haben wir auf sie eingehämmert, du von deiner Seite, wir von unserer.</w:t>
      </w:r>
      <w:r>
        <w:br/>
        <w:t>In dieser Weise bewegten sich nicht die Überlegungen, aber die Gefühle des Kindes.</w:t>
      </w:r>
    </w:p>
    <w:p w:rsidR="00303BF6" w:rsidRDefault="00E75FFC" w:rsidP="00A81982">
      <w:r>
        <w:t>Es ist eine neue Welt, die neue Kräfte gitb, und was oben Müdigkeit ist, gilt hier nicht als solche.</w:t>
      </w:r>
      <w:r>
        <w:br/>
        <w:t>Im Übrigen geben wir nach der Prüfung grünes Licht.</w:t>
      </w:r>
      <w:r>
        <w:br/>
        <w:t>Möglich wäre es, zuerst das Geschäft zu erledigen.</w:t>
      </w:r>
      <w:r>
        <w:br/>
        <w:t>Lieber hielt ich mich ans Tatsächliche und Fortwährende.</w:t>
      </w:r>
      <w:r>
        <w:br/>
        <w:t>Von Südosten und Südwesten wurde der Bau Dank der Europäischen Union herangeführt und hier vereinigt.</w:t>
      </w:r>
      <w:r>
        <w:br/>
        <w:t>Im Märchen geht alles wie im Fluge und zu den Märchen gehört auch dieser Trost.</w:t>
      </w:r>
      <w:r>
        <w:br/>
        <w:t>Er war undeständig, zögerte nun nicht länger und änderte seine Methode.</w:t>
      </w:r>
    </w:p>
    <w:p w:rsidR="007F30F3" w:rsidRDefault="007F30F3" w:rsidP="007F30F3">
      <w:pPr>
        <w:pStyle w:val="berschrift1"/>
      </w:pPr>
      <w:r>
        <w:t>Lektion 13</w:t>
      </w:r>
    </w:p>
    <w:p w:rsidR="007F30F3" w:rsidRDefault="007F30F3" w:rsidP="007F30F3">
      <w:r>
        <w:t>Übrigens wird sich für Österreicher demnächst alles ändern.</w:t>
      </w:r>
      <w:r>
        <w:br/>
        <w:t>Für die Bundesländer ist es keine sinnvolle Änderung, sondern ein merkwürdiger Irrtum.</w:t>
      </w:r>
      <w:r>
        <w:br/>
        <w:t>Über Änderungen lässt sich oft persönliches Glück verstärken.</w:t>
      </w:r>
      <w:r>
        <w:br/>
        <w:t>Damals und überall hätte ich die Aufmunterung gebraucht. Darüber hinaus wäre es möglich sich zu versöhnen.</w:t>
      </w:r>
      <w:r>
        <w:br/>
        <w:t>Er war unbeständig, zögerte nun nicht länger und änderte seine Methode.</w:t>
      </w:r>
    </w:p>
    <w:p w:rsidR="007F30F3" w:rsidRDefault="007F30F3" w:rsidP="007F30F3">
      <w:r>
        <w:t xml:space="preserve">Zu solchen Zeiten legte man sich hin und weinte vor Glück und weint jetzt wieder, während man es </w:t>
      </w:r>
      <w:r>
        <w:lastRenderedPageBreak/>
        <w:t>schreibt.</w:t>
      </w:r>
      <w:r>
        <w:br/>
        <w:t>Wie kann aber eine Mauer fortwährend schützen, die nicht zusammenhängend gebaut ist.</w:t>
      </w:r>
      <w:r>
        <w:br/>
        <w:t>Im Übrigen geben wir nach der Prüfung grünes Licht.</w:t>
      </w:r>
      <w:r>
        <w:br/>
        <w:t>Möglich wäre es, zuerst das Geschäft zu erledigen.</w:t>
      </w:r>
      <w:r>
        <w:br/>
        <w:t>Rücksichtslos haben wir auf sie eingehämmert, du von deiner Seite, wir von unserer.</w:t>
      </w:r>
      <w:r>
        <w:br/>
        <w:t>In dieser Weise bewegten sich nicht die Überlegungen, aber die Gefühle des Kindes.</w:t>
      </w:r>
    </w:p>
    <w:p w:rsidR="007F30F3" w:rsidRDefault="007F30F3" w:rsidP="007F30F3">
      <w:r>
        <w:t>Wo? Woher? Wohin? Wozu? Wofür? Womit? Wobei? Wer? Wem? Wen? Wie? Wieso? Warum? Wessen? Welcher? Wann nur? Weshalb bloß? Weswegen? Wie denn? Wann? quellen, Quelle? Qual, sich quälen? quietschen, quitt? Quasi? Qualle? Quaste? Quatsch Aqua? Schwäche?</w:t>
      </w:r>
    </w:p>
    <w:p w:rsidR="007F30F3" w:rsidRDefault="007F30F3" w:rsidP="007F30F3">
      <w:r>
        <w:t>gemäß, zeitgemäß, mäßig, gleichmäßig, übermäßig, Maß, maßvoll, gewissermaßen, gleichermaßen, außer süß? Süßigkeit? Süßspeise</w:t>
      </w:r>
      <w:r w:rsidR="003E26D1">
        <w:t>? Spaß? spaßig? heiß? heißen? heiß, Geheiß, Heißhunger, die heiße Süßspeise genießen außen, draußen, äußerst, äußerlich, außerordentlich bloß, Blöße, groß, Größe, fleißig, dreißig, weiß Fleiß, Straße, Gruß, Floß, Schoß, Verschleiß, Gefäß, Fuß, Fußball, Fußballtraining, Fußweg, Fußabdruck, Qualm, Quittung, Quirl, Queen, Qualifikationsrunde, quer, in die Quere kommen, Querulant, durchqueren</w:t>
      </w:r>
    </w:p>
    <w:p w:rsidR="003E26D1" w:rsidRDefault="003E26D1" w:rsidP="007F30F3">
      <w:r>
        <w:t>bequem, Bequemlichkeit, unbequem, Qual, qualvoll sich qualifizieren, Quantität, quantitativ, Qualität, Qualitativ, Qualifikation, quaken, Quantenphysik, Vergaß sie darauf? Weiß er es? Aßen sie bereits? War es Spaß oder eine Qual? Ohne Fleiß kein Preis. Kommst du zu Fuß? Achten sie auf die wunden Füße? Die Qualle heißt Aqua? Nein. Machst du oft Quatsch? Ist das Spaß? Quietscht es regelmäßig? Es quälte ihn. aus vollen Quellen schöpfen, süße Quarkspeisen essen</w:t>
      </w:r>
    </w:p>
    <w:p w:rsidR="003E26D1" w:rsidRDefault="003E26D1" w:rsidP="007F30F3">
      <w:r>
        <w:t>Genießt ihr das Training oder quält ihr euch?</w:t>
      </w:r>
      <w:r>
        <w:br/>
        <w:t>Ist dieses Vorgehen gemäß dem Regelwerk?</w:t>
      </w:r>
      <w:r>
        <w:br/>
        <w:t>Es war wohl ziemlich heiß in der Schule?</w:t>
      </w:r>
      <w:r>
        <w:br/>
        <w:t>Am Fuße des Berges kommt die Quelle zum Versiegen.</w:t>
      </w:r>
      <w:r>
        <w:br/>
        <w:t>Süße Quarkspeisen esse ich für mein Leben gern.</w:t>
      </w:r>
      <w:r>
        <w:br/>
        <w:t>Das äußerst süße Kind saß spaßend da. Wo denn?</w:t>
      </w:r>
      <w:r>
        <w:br/>
        <w:t>Hüpfen die? Was ist das? Möchtest du? Ja, ich weiß.</w:t>
      </w:r>
      <w:r>
        <w:br/>
        <w:t xml:space="preserve">Was gibt es so Außerordentliches? Der Teig quillt </w:t>
      </w:r>
      <w:r>
        <w:lastRenderedPageBreak/>
        <w:t>über.</w:t>
      </w:r>
      <w:r>
        <w:br/>
        <w:t>Das ist kein Traum? Wo wollen wir also graben?</w:t>
      </w:r>
      <w:r>
        <w:br/>
        <w:t>Er aß und aß gefräßig wie ein hungriger Wolf.</w:t>
      </w:r>
      <w:r>
        <w:br/>
      </w:r>
      <w:r w:rsidR="00832031">
        <w:t>Was willst du schließlich dafür haben?</w:t>
      </w:r>
    </w:p>
    <w:p w:rsidR="003E26D1" w:rsidRDefault="00832031" w:rsidP="007F30F3">
      <w:r>
        <w:t>Man wurde gewissermaßen schon dafür bestraft.</w:t>
      </w:r>
      <w:r>
        <w:br/>
        <w:t>Aber im Übrigen, was ist denn bloß geschehen?</w:t>
      </w:r>
      <w:r>
        <w:br/>
        <w:t>Hätte ich es denn sonst jemals geduldet?</w:t>
      </w:r>
      <w:r>
        <w:br/>
        <w:t>Dann stampfte sie ärgerlich mit ihrem kleinen Fuß.</w:t>
      </w:r>
      <w:r>
        <w:br/>
        <w:t>Ich war ja schon nervös durch deine bloße Anwesenheit.</w:t>
      </w:r>
      <w:r>
        <w:br/>
        <w:t>Was hindert sie denn? Sie hat sich den Fuß gestoßen, daher geht sie heute nicht zum Fußballtraining.</w:t>
      </w:r>
      <w:r>
        <w:br/>
        <w:t>Das Spiel glich allmählich einer Zerreißprobe.</w:t>
      </w:r>
      <w:r>
        <w:br/>
        <w:t>Die jungen Ausreißer vergaßen alle Angst und kehrten vergnügt zum Fußballplatz zurück.</w:t>
      </w:r>
      <w:r>
        <w:br/>
        <w:t>Das war wieder Vergrößerung des Schuldbewusstseins.</w:t>
      </w:r>
      <w:r>
        <w:br/>
        <w:t>Je höher die Leistung</w:t>
      </w:r>
      <w:r w:rsidR="00B15E53">
        <w:t>, desto größer die Anforderungen.</w:t>
      </w:r>
      <w:r w:rsidR="00B15E53">
        <w:br/>
        <w:t>Wie gefällt Ihnen unser neuer Verlagskatalog?</w:t>
      </w:r>
      <w:r w:rsidR="00B15E53">
        <w:br/>
        <w:t>Hattest du nicht Lust, zum Schwimmen zu gehen?</w:t>
      </w:r>
      <w:r w:rsidR="00B15E53">
        <w:br/>
        <w:t>Ich konnte,was du gabst, genießen, aber nur in Beschämung, Müdigkeit, Schwäche, Schuldbewusstsein.</w:t>
      </w:r>
      <w:r w:rsidR="00B15E53">
        <w:br/>
        <w:t>Nur in diesem Zustand, ausschließlich in diesem Zustand, kann ich diese Sache ausführen.</w:t>
      </w:r>
      <w:r w:rsidR="00B15E53">
        <w:br/>
        <w:t>Nun ist es keine Arbeit mehr, nun rollt und fließt das Ganze fast von selbst hinab.</w:t>
      </w:r>
      <w:r w:rsidR="00B15E53">
        <w:br/>
        <w:t>Es gelingt mir nicht, mich loszureißen.</w:t>
      </w:r>
    </w:p>
    <w:p w:rsidR="00F441C7" w:rsidRDefault="00F441C7" w:rsidP="00F441C7">
      <w:pPr>
        <w:pStyle w:val="berschrift1"/>
      </w:pPr>
      <w:r>
        <w:t>Lektion 14</w:t>
      </w:r>
    </w:p>
    <w:p w:rsidR="006559EE" w:rsidRDefault="00F441C7" w:rsidP="00F441C7">
      <w:r>
        <w:t>Genießt ihr das Training oder quält ihr euch?</w:t>
      </w:r>
      <w:r>
        <w:br/>
        <w:t>Das ist kein Traum? Was gibt es so Außerordentliches?</w:t>
      </w:r>
      <w:r>
        <w:br/>
        <w:t>Das Spiel glich allmählich einer Zerreißprobe.</w:t>
      </w:r>
      <w:r w:rsidR="006559EE">
        <w:br/>
        <w:t>Ist dieses Vorgehen gemäß dem Regelwerk?</w:t>
      </w:r>
      <w:r w:rsidR="006559EE">
        <w:br/>
        <w:t>Am Fuße des Berges kommt die Quelle zum Versiegen.</w:t>
      </w:r>
      <w:r w:rsidR="006559EE">
        <w:br/>
        <w:t>Wie gefällt Ihnen unser neuer Verlagskatalog?</w:t>
      </w:r>
      <w:r w:rsidR="006559EE">
        <w:br/>
        <w:t>Nur in diesem Zustand, ausschließlich in diesem Zustand, kann ich diese Sache ausführen.</w:t>
      </w:r>
      <w:r w:rsidR="006559EE">
        <w:br/>
        <w:t>Nun ist es keine Arbeit mehr, nun rollt und fließt das Ganze fast von selbst hinab.</w:t>
      </w:r>
      <w:r w:rsidR="006559EE">
        <w:br/>
      </w:r>
    </w:p>
    <w:p w:rsidR="006559EE" w:rsidRDefault="006559EE" w:rsidP="00F441C7">
      <w:r>
        <w:t>sxs sxs dxd fxf fxf gxg gxg rxr rxr oxo oxo ex ex öxö öxö kxk kxk pxp pxp lex lex xer xar xir xor xur xen xan xin xon xun xet xat xit xot xut fix fox fax</w:t>
      </w:r>
    </w:p>
    <w:p w:rsidR="006559EE" w:rsidRDefault="006559EE" w:rsidP="00F441C7">
      <w:r>
        <w:lastRenderedPageBreak/>
        <w:t>fex fux rex lux tax kox lex max mix nox nix nex aya aya sys dyd dyd fyf fyf dyg gyg hyh hyh tyt tyt ryr kyk kyk jyj jyj öyö öyö pyr pyr ryl ryl ryl kly kly try try dry dry fly fly kly kly j-j k-k l-l ö-ö h-h pk- pk- mk- mk- d-d f-f g-g a-a r-r t-t h-h o-o r-r</w:t>
      </w:r>
    </w:p>
    <w:p w:rsidR="006559EE" w:rsidRDefault="006559EE" w:rsidP="00F441C7">
      <w:r>
        <w:t>exzentrisch extern exemplarisch exotisch exzellent exzessiv boxen fixen mixen faxen experimentieren fixieren taxieren relaxen exportieren explodieren exekutieren extrahieren Exemplar Examen Exempel Exponat Explosion Expansion Extrakt Lexikon Praxis Taxi Luxor Fax Text Boxer Hexe Komplex Mixer Komplex Felix sexy anonym Xylophon Saxophon Hexe</w:t>
      </w:r>
    </w:p>
    <w:p w:rsidR="006559EE" w:rsidRDefault="006559EE" w:rsidP="00F441C7">
      <w:r>
        <w:t>lyrisch zyklisch hygienisch bayrisch rhythmisch Symmetrisch Symmetrie Sympathie Symbiose Synagoge Dialyse System Synode</w:t>
      </w:r>
      <w:r w:rsidR="006F0F8D">
        <w:t xml:space="preserve"> YYpsilon, Ytong, Youngster, New York, Ysop, Yak, Yucca-Palme A-Dur, S-Kurve, T-Shirt, y-Achse, D-Zug, T-Träger i-Punkt, n-Eck, s-Laut, b-Moll, UV-bestrahlt, T-Stück, C-Dur, F-Dur, Berg-und-Tal-Bahn, Ein- und Ausgang Kopf-an-Kopf-Rennen, Ost-West-Gespräche Schiff-Fahrt, Hin- und Rückreise, Kaffee-Ersatz Albracht-Dürrer-Alle, Dr.-Eckener-Gasse</w:t>
      </w:r>
    </w:p>
    <w:p w:rsidR="006F0F8D" w:rsidRDefault="006F0F8D" w:rsidP="00F441C7">
      <w:r>
        <w:t>Lydia pickte auf ihrem Teller herum, mir sah sie bewundernd zu. Nutze das Zeichen – als Platzhalter für ein Leerzeichen. Der Exboxer baut sich wieder eine Existenz als Trainer auf. Der Taxifahrer fixiert manche lange, bevor er sie mitnimmt. Dort werden viele Autos nach Übersee exportiert. Der Riesenkomplex existierte seit der Explosion nicht mehr. Nach den Examinas müssen Studenten beim Militär exerzieren. Den Damen gefallen die extravaganten, exotischen Textilien. In seiner Praxis steht griffbereit ein Lexikon der Medizin. Er war gänzlich anonym. Systematisch explodiert alles. Das Spiel FC Bayern – Hamburger SV endet nun unentschieden. Ein- und Ausgänge wurden streng bewacht. Der Zug kam auf der Strecke Hamburg – Frankfurt zum Stehen. Der Physiksall des Bach-Gymnasiums brennt. Physik- und Chemieunterricht können also nicht stattfinden. Eva-Maria und Karl-Heinz fanden das Feuer sehr sympathisch. So trennt man die Wörter Was-ser, Kir-schen und Wet-ter. Er freut sich – wie soll es anders sein – über das Fahrrad. Sie fährt von Frankfurt-</w:t>
      </w:r>
      <w:r>
        <w:lastRenderedPageBreak/>
        <w:t>Hauptbahnhof bis München-Flughafen. Xylophon spielen ist schwer – ich lerne es fix. Der DAX-Wert stieg um zwölf Punkte.</w:t>
      </w:r>
    </w:p>
    <w:p w:rsidR="006F0F8D" w:rsidRDefault="006F0F8D" w:rsidP="00F441C7">
      <w:r>
        <w:t>Es war an der Zeit, dass Löwy – auch Öwy genannt – exmatrikuliert wurde. New York ist einfach eine großartige Stadt. Seine Ex-Freundin verliebt sich in ihren Ex-Freund. Sie hatte ein sexy Kleid an. Das Saxophon zischt nur – es ist verflixt. Expressdienst wird im In- und Ausland angeboten. Xavier und die anderen waren exzellent.</w:t>
      </w:r>
      <w:r w:rsidR="00F52278">
        <w:t xml:space="preserve"> Es waren die Tyrannen mit Äxten und Speeren. Das Experiment mit Polyesterfasern glückte. Axiome liefern für große Systeme Vorhersagen.</w:t>
      </w:r>
    </w:p>
    <w:p w:rsidR="00B010C1" w:rsidRDefault="00B010C1" w:rsidP="00B010C1">
      <w:pPr>
        <w:pStyle w:val="berschrift1"/>
      </w:pPr>
      <w:r>
        <w:t>Lektion 15</w:t>
      </w:r>
    </w:p>
    <w:p w:rsidR="00B010C1" w:rsidRDefault="00B010C1" w:rsidP="00B010C1">
      <w:r>
        <w:t>a!a a“a a!a a“a a!a a“a …</w:t>
      </w:r>
      <w:r>
        <w:br/>
        <w:t>j(j k)k j(j k)k j(j k)k j(j k)k</w:t>
      </w:r>
      <w:r>
        <w:br/>
        <w:t>ö_ö ö_ö ö’ö ö’ö öä‘ öä‘ …</w:t>
      </w:r>
      <w:r>
        <w:br/>
        <w:t>Ö_Ö_Ö‘ Ö‘ ö_ö ö’ö öa‘ Ö_Ö‘ …</w:t>
      </w:r>
    </w:p>
    <w:p w:rsidR="00B010C1" w:rsidRDefault="00B010C1" w:rsidP="00B010C1">
      <w:r>
        <w:t>Hallo! Grüß dich! Ah! Ach! Oh!</w:t>
      </w:r>
      <w:r>
        <w:br/>
        <w:t>Achtung! Vorsicht! Igitt! Pfui!</w:t>
      </w:r>
      <w:r>
        <w:br/>
        <w:t>Hans‘ Glück, Andreas‘ Haus, Iris‘ Heft</w:t>
      </w:r>
      <w:r>
        <w:br/>
        <w:t>Doris‘ Buch, Franz‘ Aufgabe, Jonas‘ Prüfung</w:t>
      </w:r>
      <w:r>
        <w:br/>
        <w:t>Max‘ Zeugnis, Elias‘ Abenteuer, Iris‘ Erfolge</w:t>
      </w:r>
      <w:r>
        <w:br/>
        <w:t>Wie geht’s? Läuft’s gut? Was gibt’s Neues?</w:t>
      </w:r>
      <w:r>
        <w:br/>
        <w:t>„Hey! Hau ab!“ „Hallo!“ „Lass das!“</w:t>
      </w:r>
      <w:r>
        <w:br/>
        <w:t>„Echt crazy!“ „Toll!“ „Phänomenal“</w:t>
      </w:r>
      <w:r>
        <w:br/>
        <w:t>Ach Unsinn! Nicht wahr! Unmöglich!</w:t>
      </w:r>
    </w:p>
    <w:p w:rsidR="00B010C1" w:rsidRDefault="00B010C1" w:rsidP="00B010C1">
      <w:r>
        <w:t>Die Tastatur (engl. „keyboard“) macht mich verrückt (engl. „crazy“)!</w:t>
      </w:r>
      <w:r>
        <w:br/>
        <w:t>Achtung! Abstand halten (wegen des Unfallrisikos)!„Ahoihoi“, rief der Kapitän (mit einem Papagei auf der Schulter) den Besuchern zu.</w:t>
      </w:r>
      <w:r>
        <w:br/>
        <w:t>Das nenne ich „echt schrill“! Einfach unglaublich!</w:t>
      </w:r>
      <w:r>
        <w:br/>
        <w:t>Und so etwas nennt sich „Experte“! Kaum zu glauben!</w:t>
      </w:r>
      <w:r>
        <w:br/>
        <w:t>Die Äpfel (zwei Stück) lagen für den Kunden bereit.</w:t>
      </w:r>
      <w:r w:rsidR="00565987">
        <w:br/>
        <w:t>Sie nannte diesen Stadtteil immer Prenzl’berg!</w:t>
      </w:r>
    </w:p>
    <w:p w:rsidR="00565987" w:rsidRDefault="00565987" w:rsidP="00B010C1">
      <w:r>
        <w:t>Der Junge sprang ins Gebüsch und murmelte: „Nicht jetzt, bitte nicht jetzt!“.</w:t>
      </w:r>
      <w:r>
        <w:br/>
        <w:t>Er liebte Andreas‘ Freunding Sylvia über alles!</w:t>
      </w:r>
      <w:r>
        <w:br/>
        <w:t>Das würe sehr übertrieben (und ich neige sogar zu dieser Übertreibung).</w:t>
      </w:r>
      <w:r>
        <w:br/>
      </w:r>
      <w:r>
        <w:lastRenderedPageBreak/>
        <w:t>„Übrigens magst du das alles, soweit es sich in Frauen geäußert hat, niemals besonders geliebt haben.“</w:t>
      </w:r>
      <w:r>
        <w:br/>
        <w:t>„Gute Nacht“, sagte sie. Ach, Unsinn! Ich will’s sehen.</w:t>
      </w:r>
      <w:r>
        <w:br/>
        <w:t>Garstiger Junge! Sven aber meinte: „Ich kann nicht.“</w:t>
      </w:r>
      <w:r>
        <w:br/>
        <w:t>„Ich verzichte“, entgegnete er. Ganz recht, Herr!</w:t>
      </w:r>
      <w:r>
        <w:br/>
        <w:t>Und? Wie läuft’s so mit dem Zehnfingersystem?</w:t>
      </w:r>
    </w:p>
    <w:p w:rsidR="00565987" w:rsidRDefault="00565987" w:rsidP="00B010C1">
      <w:r>
        <w:t>Lieber Anton, geht’s dir hoffentlich gut?</w:t>
      </w:r>
      <w:r>
        <w:br/>
        <w:t>Welch ein Held war Udo nun geworden!</w:t>
      </w:r>
      <w:r>
        <w:br/>
        <w:t>So ein Fall ist mir noch gar nicht vorgekommen!</w:t>
      </w:r>
      <w:r>
        <w:br/>
        <w:t>Die Jungen waren gerächt – die Ferien da!</w:t>
      </w:r>
      <w:r>
        <w:br/>
        <w:t>Na, wie geht’s? Läuft’s gut? Sei still! Seid aufmerksam!</w:t>
      </w:r>
      <w:r>
        <w:br/>
        <w:t>Nach dem Motto: „Nicht drunter, sondern drüber“.</w:t>
      </w:r>
      <w:r>
        <w:br/>
        <w:t>„Nicht ganz dicht“, sagte der Mann mit dem Stock.</w:t>
      </w:r>
      <w:r>
        <w:br/>
        <w:t>Nun endlich am Ziel werde ich ruhen dürfen!</w:t>
      </w:r>
      <w:r>
        <w:br/>
        <w:t>Schnell, versteck Dich hinter dem Schrank!</w:t>
      </w:r>
      <w:r>
        <w:br/>
        <w:t>„Reden ist Silber, Schweigen ist Gold“, heißt es.</w:t>
      </w:r>
    </w:p>
    <w:p w:rsidR="00565987" w:rsidRDefault="004C501C" w:rsidP="004C501C">
      <w:pPr>
        <w:pStyle w:val="berschrift1"/>
      </w:pPr>
      <w:r>
        <w:t>Lektion 16</w:t>
      </w:r>
    </w:p>
    <w:p w:rsidR="004C501C" w:rsidRDefault="004C501C" w:rsidP="004C501C">
      <w:r>
        <w:t>Ich hoffe, dir geht’s den Umständen entsprechend gut?</w:t>
      </w:r>
      <w:r>
        <w:br/>
        <w:t>„Was du heute kannst besorgen, das verschiebe nicht auf morgen“, heißt es.</w:t>
      </w:r>
      <w:r>
        <w:br/>
        <w:t>Na, wie geht’s? Läuft’s gut? Sei still! Seid aufmerksam!</w:t>
      </w:r>
      <w:r>
        <w:br/>
        <w:t>Er liebte Andreas‘ Freundin Sylvia über alles!</w:t>
      </w:r>
      <w:r>
        <w:br/>
        <w:t>Das wäre sehr übertrieben (und ich neige sogar zu dieser Übertreibung).</w:t>
      </w:r>
      <w:r>
        <w:br/>
        <w:t>Und? Wie läuft’s so mit dem Zehnfingersystem?</w:t>
      </w:r>
      <w:r>
        <w:br/>
        <w:t>„Ich verzichte“, entgegnete er. Ganz recht, Herr!</w:t>
      </w:r>
      <w:r>
        <w:br/>
        <w:t>Das nenne ich „echt schrill“! Einfach unglaublich!</w:t>
      </w:r>
    </w:p>
    <w:p w:rsidR="00FD131F" w:rsidRDefault="004C501C" w:rsidP="004C501C">
      <w:r>
        <w:t>1583 9694 8906 8174 1470 7386</w:t>
      </w:r>
      <w:r>
        <w:br/>
        <w:t>7391 1038 9209 6</w:t>
      </w:r>
      <w:r w:rsidR="00FD131F">
        <w:t>368 8041 0814</w:t>
      </w:r>
      <w:r w:rsidR="00FD131F">
        <w:br/>
        <w:t>5730 2405 6517 8475 0120 4240</w:t>
      </w:r>
      <w:r w:rsidR="00FD131F">
        <w:br/>
        <w:t>9309 6474 8945 4918 1579 7491</w:t>
      </w:r>
      <w:r w:rsidR="00FD131F">
        <w:br/>
        <w:t>2531 0186 3138 0840 5782 0816</w:t>
      </w:r>
      <w:r w:rsidR="00FD131F">
        <w:br/>
        <w:t>3175 9616 9419 3648 2186 4789</w:t>
      </w:r>
    </w:p>
    <w:p w:rsidR="00FD131F" w:rsidRDefault="00FD131F" w:rsidP="004C501C">
      <w:r>
        <w:t>5-seitiger Text, 20-jähriger Junge, 20-Jähriger</w:t>
      </w:r>
      <w:r>
        <w:br/>
        <w:t>2-Tage-Fahrt, 100-prozentig, 3-mal</w:t>
      </w:r>
      <w:r>
        <w:br/>
        <w:t>2,2 m; 3,20 kg Reis, 332 000 Leser</w:t>
      </w:r>
      <w:r>
        <w:br/>
        <w:t>12,50 Euro, Betrag von EUR 12,10</w:t>
      </w:r>
      <w:r>
        <w:br/>
        <w:t>1. Sept. 2025, 20. Geburtstag</w:t>
      </w:r>
      <w:r>
        <w:br/>
        <w:t>Termin: 2025-03-24, Nr.11-13/2/4</w:t>
      </w:r>
      <w:r>
        <w:br/>
        <w:t>2.500,00 EUR, PLZ 3100, 2fach 30er Feier</w:t>
      </w:r>
      <w:r>
        <w:br/>
        <w:t>11:30 Uhr, Tel.-Nr. 0664 803 344 50</w:t>
      </w:r>
    </w:p>
    <w:p w:rsidR="00FD131F" w:rsidRDefault="00FD131F" w:rsidP="004C501C">
      <w:r>
        <w:t>10 mal 24 plus 556 sind 796!</w:t>
      </w:r>
      <w:r>
        <w:br/>
        <w:t>Rufst Du mich bitte an? (Meine Nummer lautet: 0660 675 839 30)</w:t>
      </w:r>
      <w:r>
        <w:br/>
        <w:t>So beginnt die Zahl „Pi“: 3,14159265</w:t>
      </w:r>
      <w:r>
        <w:br/>
        <w:t>Im Jahr 1909 wurde meine Urgroßmutter väterlicherseits geboren.</w:t>
      </w:r>
      <w:r>
        <w:br/>
        <w:t>3 plus 8 sind 11. Ganz klar!</w:t>
      </w:r>
      <w:r>
        <w:br/>
        <w:t>378 Seiten Manuskript sind schon fertig.</w:t>
      </w:r>
      <w:r>
        <w:br/>
        <w:t>Er feierte bereits seinen 80. Geburtstag.</w:t>
      </w:r>
      <w:r>
        <w:br/>
        <w:t>In den 70er Jahren war dies noch nicht üblich.</w:t>
      </w:r>
      <w:r>
        <w:br/>
        <w:t>Ich hätte bitte gerne 7 Kilo von den köstlichen Bananen.</w:t>
      </w:r>
    </w:p>
    <w:p w:rsidR="00FD131F" w:rsidRDefault="00FD131F" w:rsidP="004C501C">
      <w:r>
        <w:t>Mit 10 Fingern tippe ich schneller als mit 2 Fingern!</w:t>
      </w:r>
      <w:r>
        <w:br/>
        <w:t>Denke Dir eine Zahl zwischen 0 und 20000.</w:t>
      </w:r>
      <w:r>
        <w:br/>
        <w:t>Bei dem Konzert waren über 10 000 Personen!</w:t>
      </w:r>
      <w:r>
        <w:br/>
        <w:t>Du kennst ja den Polizeiruf 110, nicht wahr?</w:t>
      </w:r>
      <w:r>
        <w:br/>
        <w:t>Mit TIPP10 lerne ich das 10-Fingersystem schnell und effektiv!</w:t>
      </w:r>
      <w:r>
        <w:br/>
        <w:t>Die Äpfel (19 Stück) lagen bereit.</w:t>
      </w:r>
      <w:bookmarkStart w:id="0" w:name="_GoBack"/>
      <w:bookmarkEnd w:id="0"/>
      <w:r>
        <w:br/>
        <w:t>Das kostet exakt 37 Euro!</w:t>
      </w:r>
      <w:r>
        <w:br/>
        <w:t>Das Angebot ist um 20 Prozent reduziert.</w:t>
      </w:r>
      <w:r>
        <w:br/>
        <w:t>Das Dokument</w:t>
      </w:r>
      <w:r w:rsidR="00826AF6">
        <w:t xml:space="preserve"> – es ist gelb – liegt im 1. Stock.</w:t>
      </w:r>
      <w:r w:rsidR="00826AF6">
        <w:br/>
        <w:t>99 Luftballons – das sind einer zu wenig!</w:t>
      </w:r>
    </w:p>
    <w:p w:rsidR="00826AF6" w:rsidRPr="004C501C" w:rsidRDefault="00826AF6" w:rsidP="004C501C">
      <w:r>
        <w:t>Mit einer 5 in Mathe brauchte er gar nicht erst nach Hause zu kommen!</w:t>
      </w:r>
      <w:r>
        <w:br/>
        <w:t>Ich habe die Wartenummer 12. Es warten also noch 11 andere Personen.</w:t>
      </w:r>
      <w:r>
        <w:br/>
        <w:t>Sagt die 0 zur 8: „Schicker Gürtel!“</w:t>
      </w:r>
      <w:r>
        <w:br/>
        <w:t>In den 69’ern war alles ganz anders!</w:t>
      </w:r>
      <w:r>
        <w:br/>
        <w:t>Das kostet 43 Piepen! Bei dir piept es wohl!</w:t>
      </w:r>
      <w:r>
        <w:br/>
        <w:t>Er ergatterte Platz 7 in der Formel 1.</w:t>
      </w:r>
      <w:r>
        <w:br/>
        <w:t>Stellt man die 6 auf den Kopf, erhält man geschwind eine 9. Das ist verrückt!</w:t>
      </w:r>
      <w:r>
        <w:br/>
        <w:t>Sie hat im Lotto gewonnen – 1,5 Millionen.</w:t>
      </w:r>
      <w:r>
        <w:br/>
        <w:t>753 – Rom schlüpft aus dem Ei.</w:t>
      </w:r>
    </w:p>
    <w:sectPr w:rsidR="00826AF6" w:rsidRPr="004C501C">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6019" w:rsidRDefault="00F16019" w:rsidP="00D472E3">
      <w:pPr>
        <w:spacing w:after="0"/>
      </w:pPr>
      <w:r>
        <w:separator/>
      </w:r>
    </w:p>
  </w:endnote>
  <w:endnote w:type="continuationSeparator" w:id="0">
    <w:p w:rsidR="00F16019" w:rsidRDefault="00F16019" w:rsidP="00D472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6BCA" w:rsidRPr="005F285C" w:rsidRDefault="007F6BCA" w:rsidP="005F285C">
    <w:pPr>
      <w:pStyle w:val="Fuzeile"/>
      <w:pBdr>
        <w:top w:val="single" w:sz="4" w:space="1" w:color="auto"/>
      </w:pBdr>
      <w:rPr>
        <w:sz w:val="18"/>
      </w:rPr>
    </w:pPr>
    <w:r w:rsidRPr="005F285C">
      <w:rPr>
        <w:sz w:val="18"/>
      </w:rPr>
      <w:fldChar w:fldCharType="begin"/>
    </w:r>
    <w:r w:rsidRPr="005F285C">
      <w:rPr>
        <w:sz w:val="18"/>
      </w:rPr>
      <w:instrText xml:space="preserve"> FILENAME \* MERGEFORMAT </w:instrText>
    </w:r>
    <w:r w:rsidRPr="005F285C">
      <w:rPr>
        <w:sz w:val="18"/>
      </w:rPr>
      <w:fldChar w:fldCharType="separate"/>
    </w:r>
    <w:r w:rsidR="00F70CC5">
      <w:rPr>
        <w:sz w:val="18"/>
      </w:rPr>
      <w:t>Tipptraining.docx</w:t>
    </w:r>
    <w:r w:rsidRPr="005F285C">
      <w:rPr>
        <w:sz w:val="18"/>
      </w:rPr>
      <w:fldChar w:fldCharType="end"/>
    </w:r>
    <w:r w:rsidRPr="005F285C">
      <w:rPr>
        <w:sz w:val="18"/>
      </w:rPr>
      <w:tab/>
    </w:r>
    <w:r w:rsidRPr="005F285C">
      <w:rPr>
        <w:sz w:val="18"/>
      </w:rPr>
      <w:tab/>
    </w:r>
    <w:r w:rsidR="005F285C" w:rsidRPr="005F285C">
      <w:rPr>
        <w:sz w:val="18"/>
      </w:rPr>
      <w:t xml:space="preserve">Seite </w:t>
    </w:r>
    <w:r w:rsidR="005F285C" w:rsidRPr="005F285C">
      <w:rPr>
        <w:b/>
        <w:bCs/>
        <w:sz w:val="18"/>
      </w:rPr>
      <w:fldChar w:fldCharType="begin"/>
    </w:r>
    <w:r w:rsidR="005F285C" w:rsidRPr="005F285C">
      <w:rPr>
        <w:b/>
        <w:bCs/>
        <w:sz w:val="18"/>
      </w:rPr>
      <w:instrText>PAGE  \* Arabic  \* MERGEFORMAT</w:instrText>
    </w:r>
    <w:r w:rsidR="005F285C" w:rsidRPr="005F285C">
      <w:rPr>
        <w:b/>
        <w:bCs/>
        <w:sz w:val="18"/>
      </w:rPr>
      <w:fldChar w:fldCharType="separate"/>
    </w:r>
    <w:r w:rsidR="005F285C" w:rsidRPr="005F285C">
      <w:rPr>
        <w:b/>
        <w:bCs/>
        <w:sz w:val="18"/>
      </w:rPr>
      <w:t>1</w:t>
    </w:r>
    <w:r w:rsidR="005F285C" w:rsidRPr="005F285C">
      <w:rPr>
        <w:b/>
        <w:bCs/>
        <w:sz w:val="18"/>
      </w:rPr>
      <w:fldChar w:fldCharType="end"/>
    </w:r>
    <w:r w:rsidR="005F285C" w:rsidRPr="005F285C">
      <w:rPr>
        <w:sz w:val="18"/>
      </w:rPr>
      <w:t xml:space="preserve"> von </w:t>
    </w:r>
    <w:r w:rsidR="005F285C" w:rsidRPr="005F285C">
      <w:rPr>
        <w:b/>
        <w:bCs/>
        <w:sz w:val="18"/>
      </w:rPr>
      <w:fldChar w:fldCharType="begin"/>
    </w:r>
    <w:r w:rsidR="005F285C" w:rsidRPr="005F285C">
      <w:rPr>
        <w:b/>
        <w:bCs/>
        <w:sz w:val="18"/>
      </w:rPr>
      <w:instrText>NUMPAGES  \* Arabic  \* MERGEFORMAT</w:instrText>
    </w:r>
    <w:r w:rsidR="005F285C" w:rsidRPr="005F285C">
      <w:rPr>
        <w:b/>
        <w:bCs/>
        <w:sz w:val="18"/>
      </w:rPr>
      <w:fldChar w:fldCharType="separate"/>
    </w:r>
    <w:r w:rsidR="005F285C" w:rsidRPr="005F285C">
      <w:rPr>
        <w:b/>
        <w:bCs/>
        <w:sz w:val="18"/>
      </w:rPr>
      <w:t>2</w:t>
    </w:r>
    <w:r w:rsidR="005F285C" w:rsidRPr="005F285C">
      <w:rPr>
        <w:b/>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6019" w:rsidRDefault="00F16019" w:rsidP="00D472E3">
      <w:pPr>
        <w:spacing w:after="0"/>
      </w:pPr>
      <w:r>
        <w:separator/>
      </w:r>
    </w:p>
  </w:footnote>
  <w:footnote w:type="continuationSeparator" w:id="0">
    <w:p w:rsidR="00F16019" w:rsidRDefault="00F16019" w:rsidP="00D472E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2E3" w:rsidRPr="007F6BCA" w:rsidRDefault="00D472E3" w:rsidP="007F6BCA">
    <w:pPr>
      <w:pStyle w:val="Kopfzeile"/>
      <w:pBdr>
        <w:bottom w:val="single" w:sz="4" w:space="1" w:color="auto"/>
      </w:pBdr>
      <w:shd w:val="clear" w:color="auto" w:fill="BFBFBF" w:themeFill="background1" w:themeFillShade="BF"/>
      <w:rPr>
        <w:sz w:val="18"/>
      </w:rPr>
    </w:pPr>
    <w:r w:rsidRPr="007F6BCA">
      <w:rPr>
        <w:sz w:val="18"/>
      </w:rPr>
      <w:t>Markus Spitzer</w:t>
    </w:r>
    <w:r w:rsidRPr="007F6BCA">
      <w:rPr>
        <w:sz w:val="18"/>
      </w:rPr>
      <w:tab/>
      <w:t>1CHIF</w:t>
    </w:r>
    <w:r w:rsidRPr="007F6BCA">
      <w:rPr>
        <w:sz w:val="18"/>
      </w:rPr>
      <w:tab/>
    </w:r>
    <w:r w:rsidRPr="007F6BCA">
      <w:rPr>
        <w:sz w:val="18"/>
      </w:rPr>
      <w:fldChar w:fldCharType="begin"/>
    </w:r>
    <w:r w:rsidRPr="007F6BCA">
      <w:rPr>
        <w:sz w:val="18"/>
      </w:rPr>
      <w:instrText xml:space="preserve"> TIME \@ "yyyy-MM-dd" </w:instrText>
    </w:r>
    <w:r w:rsidRPr="007F6BCA">
      <w:rPr>
        <w:sz w:val="18"/>
      </w:rPr>
      <w:fldChar w:fldCharType="separate"/>
    </w:r>
    <w:r w:rsidR="004C501C">
      <w:rPr>
        <w:sz w:val="18"/>
      </w:rPr>
      <w:t>2023-03-02</w:t>
    </w:r>
    <w:r w:rsidRPr="007F6BCA">
      <w:rPr>
        <w:sz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465B8"/>
    <w:multiLevelType w:val="hybridMultilevel"/>
    <w:tmpl w:val="E26E4DB6"/>
    <w:lvl w:ilvl="0" w:tplc="1C7039D4">
      <w:numFmt w:val="bullet"/>
      <w:lvlText w:val="-"/>
      <w:lvlJc w:val="left"/>
      <w:pPr>
        <w:ind w:left="525" w:hanging="360"/>
      </w:pPr>
      <w:rPr>
        <w:rFonts w:ascii="Courier New" w:eastAsiaTheme="minorHAnsi" w:hAnsi="Courier New" w:cs="Courier New" w:hint="default"/>
      </w:rPr>
    </w:lvl>
    <w:lvl w:ilvl="1" w:tplc="0C070003" w:tentative="1">
      <w:start w:val="1"/>
      <w:numFmt w:val="bullet"/>
      <w:lvlText w:val="o"/>
      <w:lvlJc w:val="left"/>
      <w:pPr>
        <w:ind w:left="1245" w:hanging="360"/>
      </w:pPr>
      <w:rPr>
        <w:rFonts w:ascii="Courier New" w:hAnsi="Courier New" w:cs="Courier New" w:hint="default"/>
      </w:rPr>
    </w:lvl>
    <w:lvl w:ilvl="2" w:tplc="0C070005" w:tentative="1">
      <w:start w:val="1"/>
      <w:numFmt w:val="bullet"/>
      <w:lvlText w:val=""/>
      <w:lvlJc w:val="left"/>
      <w:pPr>
        <w:ind w:left="1965" w:hanging="360"/>
      </w:pPr>
      <w:rPr>
        <w:rFonts w:ascii="Wingdings" w:hAnsi="Wingdings" w:hint="default"/>
      </w:rPr>
    </w:lvl>
    <w:lvl w:ilvl="3" w:tplc="0C070001" w:tentative="1">
      <w:start w:val="1"/>
      <w:numFmt w:val="bullet"/>
      <w:lvlText w:val=""/>
      <w:lvlJc w:val="left"/>
      <w:pPr>
        <w:ind w:left="2685" w:hanging="360"/>
      </w:pPr>
      <w:rPr>
        <w:rFonts w:ascii="Symbol" w:hAnsi="Symbol" w:hint="default"/>
      </w:rPr>
    </w:lvl>
    <w:lvl w:ilvl="4" w:tplc="0C070003" w:tentative="1">
      <w:start w:val="1"/>
      <w:numFmt w:val="bullet"/>
      <w:lvlText w:val="o"/>
      <w:lvlJc w:val="left"/>
      <w:pPr>
        <w:ind w:left="3405" w:hanging="360"/>
      </w:pPr>
      <w:rPr>
        <w:rFonts w:ascii="Courier New" w:hAnsi="Courier New" w:cs="Courier New" w:hint="default"/>
      </w:rPr>
    </w:lvl>
    <w:lvl w:ilvl="5" w:tplc="0C070005" w:tentative="1">
      <w:start w:val="1"/>
      <w:numFmt w:val="bullet"/>
      <w:lvlText w:val=""/>
      <w:lvlJc w:val="left"/>
      <w:pPr>
        <w:ind w:left="4125" w:hanging="360"/>
      </w:pPr>
      <w:rPr>
        <w:rFonts w:ascii="Wingdings" w:hAnsi="Wingdings" w:hint="default"/>
      </w:rPr>
    </w:lvl>
    <w:lvl w:ilvl="6" w:tplc="0C070001" w:tentative="1">
      <w:start w:val="1"/>
      <w:numFmt w:val="bullet"/>
      <w:lvlText w:val=""/>
      <w:lvlJc w:val="left"/>
      <w:pPr>
        <w:ind w:left="4845" w:hanging="360"/>
      </w:pPr>
      <w:rPr>
        <w:rFonts w:ascii="Symbol" w:hAnsi="Symbol" w:hint="default"/>
      </w:rPr>
    </w:lvl>
    <w:lvl w:ilvl="7" w:tplc="0C070003" w:tentative="1">
      <w:start w:val="1"/>
      <w:numFmt w:val="bullet"/>
      <w:lvlText w:val="o"/>
      <w:lvlJc w:val="left"/>
      <w:pPr>
        <w:ind w:left="5565" w:hanging="360"/>
      </w:pPr>
      <w:rPr>
        <w:rFonts w:ascii="Courier New" w:hAnsi="Courier New" w:cs="Courier New" w:hint="default"/>
      </w:rPr>
    </w:lvl>
    <w:lvl w:ilvl="8" w:tplc="0C070005" w:tentative="1">
      <w:start w:val="1"/>
      <w:numFmt w:val="bullet"/>
      <w:lvlText w:val=""/>
      <w:lvlJc w:val="left"/>
      <w:pPr>
        <w:ind w:left="62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019"/>
    <w:rsid w:val="0002377D"/>
    <w:rsid w:val="000251CF"/>
    <w:rsid w:val="000A3A1A"/>
    <w:rsid w:val="00214F7F"/>
    <w:rsid w:val="002E28C1"/>
    <w:rsid w:val="00303BF6"/>
    <w:rsid w:val="00393B67"/>
    <w:rsid w:val="003E26D1"/>
    <w:rsid w:val="004C501C"/>
    <w:rsid w:val="005552C8"/>
    <w:rsid w:val="00565987"/>
    <w:rsid w:val="005F285C"/>
    <w:rsid w:val="00625597"/>
    <w:rsid w:val="006559EE"/>
    <w:rsid w:val="00656428"/>
    <w:rsid w:val="006D6BBB"/>
    <w:rsid w:val="006F0F8D"/>
    <w:rsid w:val="00712A79"/>
    <w:rsid w:val="007D23C7"/>
    <w:rsid w:val="007F0F2B"/>
    <w:rsid w:val="007F30F3"/>
    <w:rsid w:val="007F6BCA"/>
    <w:rsid w:val="00826AF6"/>
    <w:rsid w:val="00832031"/>
    <w:rsid w:val="0085263F"/>
    <w:rsid w:val="008E5F41"/>
    <w:rsid w:val="0099108E"/>
    <w:rsid w:val="00A26174"/>
    <w:rsid w:val="00A81982"/>
    <w:rsid w:val="00AA7F8D"/>
    <w:rsid w:val="00B010C1"/>
    <w:rsid w:val="00B15E53"/>
    <w:rsid w:val="00C64E41"/>
    <w:rsid w:val="00CB410B"/>
    <w:rsid w:val="00D472E3"/>
    <w:rsid w:val="00E75FFC"/>
    <w:rsid w:val="00EA3DD5"/>
    <w:rsid w:val="00F00DB9"/>
    <w:rsid w:val="00F16019"/>
    <w:rsid w:val="00F1723B"/>
    <w:rsid w:val="00F441C7"/>
    <w:rsid w:val="00F52278"/>
    <w:rsid w:val="00F70CC5"/>
    <w:rsid w:val="00FA7A42"/>
    <w:rsid w:val="00FD131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3FE1"/>
  <w15:chartTrackingRefBased/>
  <w15:docId w15:val="{BC48D5B5-EAD4-4B29-86C4-E5C21B742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14F7F"/>
    <w:pPr>
      <w:spacing w:after="240" w:line="240" w:lineRule="auto"/>
    </w:pPr>
    <w:rPr>
      <w:rFonts w:ascii="Courier New" w:hAnsi="Courier New"/>
      <w:noProof/>
      <w:sz w:val="28"/>
      <w:lang w:val="de-DE"/>
    </w:rPr>
  </w:style>
  <w:style w:type="paragraph" w:styleId="berschrift1">
    <w:name w:val="heading 1"/>
    <w:basedOn w:val="Standard"/>
    <w:next w:val="Standard"/>
    <w:link w:val="berschrift1Zchn"/>
    <w:uiPriority w:val="9"/>
    <w:qFormat/>
    <w:rsid w:val="005F28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70C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472E3"/>
    <w:pPr>
      <w:tabs>
        <w:tab w:val="center" w:pos="4536"/>
        <w:tab w:val="right" w:pos="9072"/>
      </w:tabs>
      <w:spacing w:after="0"/>
    </w:pPr>
  </w:style>
  <w:style w:type="character" w:customStyle="1" w:styleId="KopfzeileZchn">
    <w:name w:val="Kopfzeile Zchn"/>
    <w:basedOn w:val="Absatz-Standardschriftart"/>
    <w:link w:val="Kopfzeile"/>
    <w:uiPriority w:val="99"/>
    <w:rsid w:val="00D472E3"/>
  </w:style>
  <w:style w:type="paragraph" w:styleId="Fuzeile">
    <w:name w:val="footer"/>
    <w:basedOn w:val="Standard"/>
    <w:link w:val="FuzeileZchn"/>
    <w:uiPriority w:val="99"/>
    <w:unhideWhenUsed/>
    <w:rsid w:val="00D472E3"/>
    <w:pPr>
      <w:tabs>
        <w:tab w:val="center" w:pos="4536"/>
        <w:tab w:val="right" w:pos="9072"/>
      </w:tabs>
      <w:spacing w:after="0"/>
    </w:pPr>
  </w:style>
  <w:style w:type="character" w:customStyle="1" w:styleId="FuzeileZchn">
    <w:name w:val="Fußzeile Zchn"/>
    <w:basedOn w:val="Absatz-Standardschriftart"/>
    <w:link w:val="Fuzeile"/>
    <w:uiPriority w:val="99"/>
    <w:rsid w:val="00D472E3"/>
  </w:style>
  <w:style w:type="character" w:customStyle="1" w:styleId="berschrift1Zchn">
    <w:name w:val="Überschrift 1 Zchn"/>
    <w:basedOn w:val="Absatz-Standardschriftart"/>
    <w:link w:val="berschrift1"/>
    <w:uiPriority w:val="9"/>
    <w:rsid w:val="005F285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70CC5"/>
    <w:rPr>
      <w:rFonts w:asciiTheme="majorHAnsi" w:eastAsiaTheme="majorEastAsia" w:hAnsiTheme="majorHAnsi" w:cstheme="majorBidi"/>
      <w:color w:val="2F5496" w:themeColor="accent1" w:themeShade="BF"/>
      <w:sz w:val="26"/>
      <w:szCs w:val="26"/>
    </w:rPr>
  </w:style>
  <w:style w:type="paragraph" w:styleId="Sprechblasentext">
    <w:name w:val="Balloon Text"/>
    <w:basedOn w:val="Standard"/>
    <w:link w:val="SprechblasentextZchn"/>
    <w:uiPriority w:val="99"/>
    <w:semiHidden/>
    <w:unhideWhenUsed/>
    <w:rsid w:val="00F70CC5"/>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70CC5"/>
    <w:rPr>
      <w:rFonts w:ascii="Segoe UI" w:hAnsi="Segoe UI" w:cs="Segoe UI"/>
      <w:sz w:val="18"/>
      <w:szCs w:val="18"/>
    </w:rPr>
  </w:style>
  <w:style w:type="paragraph" w:styleId="Listenabsatz">
    <w:name w:val="List Paragraph"/>
    <w:basedOn w:val="Standard"/>
    <w:uiPriority w:val="34"/>
    <w:qFormat/>
    <w:rsid w:val="00F44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252;lerblatt.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Schülerblatt.dotx</Template>
  <TotalTime>0</TotalTime>
  <Pages>22</Pages>
  <Words>5159</Words>
  <Characters>32504</Characters>
  <Application>Microsoft Office Word</Application>
  <DocSecurity>0</DocSecurity>
  <Lines>270</Lines>
  <Paragraphs>75</Paragraphs>
  <ScaleCrop>false</ScaleCrop>
  <HeadingPairs>
    <vt:vector size="2" baseType="variant">
      <vt:variant>
        <vt:lpstr>Titel</vt:lpstr>
      </vt:variant>
      <vt:variant>
        <vt:i4>1</vt:i4>
      </vt:variant>
    </vt:vector>
  </HeadingPairs>
  <TitlesOfParts>
    <vt:vector size="1" baseType="lpstr">
      <vt:lpstr/>
    </vt:vector>
  </TitlesOfParts>
  <Company>HTBLuVA Wiener Neustadt</Company>
  <LinksUpToDate>false</LinksUpToDate>
  <CharactersWithSpaces>37588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Spitzer Markus</dc:creator>
  <cp:keywords/>
  <dc:description/>
  <cp:lastModifiedBy>Spitzer Markus</cp:lastModifiedBy>
  <cp:revision>21</cp:revision>
  <dcterms:created xsi:type="dcterms:W3CDTF">2022-09-15T07:17:00Z</dcterms:created>
  <dcterms:modified xsi:type="dcterms:W3CDTF">2023-03-02T07:39:00Z</dcterms:modified>
</cp:coreProperties>
</file>